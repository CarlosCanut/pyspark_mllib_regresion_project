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6858" w14:textId="74AFF0CD" w:rsidR="004D6B86" w:rsidRPr="00AB5F9D" w:rsidRDefault="00512E0D">
      <w:pPr>
        <w:pStyle w:val="Ttulo"/>
        <w:rPr>
          <w:sz w:val="40"/>
          <w:szCs w:val="40"/>
        </w:rPr>
      </w:pPr>
      <w:r w:rsidRPr="00AB5F9D">
        <w:rPr>
          <w:sz w:val="40"/>
          <w:szCs w:val="40"/>
        </w:rPr>
        <w:t xml:space="preserve">Estudio para la mejor elección de tipo de pista en jugadores de la ATP realizado en </w:t>
      </w:r>
      <w:proofErr w:type="spellStart"/>
      <w:r w:rsidRPr="00AB5F9D">
        <w:rPr>
          <w:sz w:val="40"/>
          <w:szCs w:val="40"/>
        </w:rPr>
        <w:t>pyspark</w:t>
      </w:r>
      <w:proofErr w:type="spellEnd"/>
    </w:p>
    <w:p w14:paraId="281FC73F" w14:textId="19329AE5" w:rsidR="004D6B86" w:rsidRDefault="00512E0D">
      <w:pPr>
        <w:pStyle w:val="Ttulo21"/>
      </w:pPr>
      <w:r>
        <w:t>Carlos María Canut Domínguez</w:t>
      </w:r>
    </w:p>
    <w:p w14:paraId="662B761B" w14:textId="52E7A25F" w:rsidR="004D6B86" w:rsidRDefault="00512E0D">
      <w:pPr>
        <w:pStyle w:val="Ttulo21"/>
      </w:pPr>
      <w:r>
        <w:t>Big Data - UPV</w:t>
      </w:r>
    </w:p>
    <w:p w14:paraId="4B4AE00D" w14:textId="788D13BC" w:rsidR="004D6B86" w:rsidRPr="00A4757D" w:rsidRDefault="004D6B86"/>
    <w:p w14:paraId="128242AB" w14:textId="77777777" w:rsidR="004D6B86" w:rsidRPr="007C5FB1" w:rsidRDefault="00345333">
      <w:pPr>
        <w:pStyle w:val="Ttulodeseccin"/>
        <w:rPr>
          <w:b/>
          <w:bCs/>
        </w:rPr>
      </w:pPr>
      <w:bookmarkStart w:id="0" w:name="_Toc74137178"/>
      <w:r w:rsidRPr="007C5FB1">
        <w:rPr>
          <w:b/>
          <w:bCs/>
          <w:lang w:bidi="es-ES"/>
        </w:rPr>
        <w:lastRenderedPageBreak/>
        <w:t>Resumen</w:t>
      </w:r>
      <w:bookmarkEnd w:id="0"/>
    </w:p>
    <w:p w14:paraId="2A445BD6" w14:textId="56BD69E6" w:rsidR="004D6B86" w:rsidRPr="004D4F8C" w:rsidRDefault="005D57E4">
      <w:pPr>
        <w:pStyle w:val="Sinespaciado"/>
      </w:pPr>
      <w:r>
        <w:t>En el presente</w:t>
      </w:r>
      <w:r w:rsidR="00512E0D">
        <w:t xml:space="preserve"> estudio se va a utilizar el conjunto de datos de los partidos realizados en la ATP desde el año 2010 hasta el 2021</w:t>
      </w:r>
      <w:r>
        <w:t>.</w:t>
      </w:r>
      <w:r w:rsidR="00512E0D">
        <w:t xml:space="preserve"> </w:t>
      </w:r>
      <w:r>
        <w:t>C</w:t>
      </w:r>
      <w:r w:rsidR="00512E0D">
        <w:t>on esto</w:t>
      </w:r>
      <w:r>
        <w:t>,</w:t>
      </w:r>
      <w:r w:rsidR="00512E0D">
        <w:t xml:space="preserve"> se realizará una serie de modelos de clasificación con los que predecir en base a las características de un jugador vencedor y de otro perdedor, además del ranking en la ATP de ambos y el tiempo de duración de partida en minutos, cu</w:t>
      </w:r>
      <w:r>
        <w:t>á</w:t>
      </w:r>
      <w:r w:rsidR="00512E0D">
        <w:t>l sería el tipo de pista más idónea para que el resultado planteado ocurriera.</w:t>
      </w:r>
    </w:p>
    <w:p w14:paraId="350EA2F3" w14:textId="29DA576E" w:rsidR="00EE790D" w:rsidRPr="008607DA" w:rsidRDefault="009070F0" w:rsidP="008607DA">
      <w:pPr>
        <w:pStyle w:val="Ttulodeseccin"/>
        <w:rPr>
          <w:b/>
          <w:bCs/>
        </w:rPr>
      </w:pPr>
      <w:bookmarkStart w:id="1" w:name="_Toc74137179"/>
      <w:proofErr w:type="spellStart"/>
      <w:r>
        <w:rPr>
          <w:b/>
          <w:bCs/>
        </w:rPr>
        <w:lastRenderedPageBreak/>
        <w:t>Indice</w:t>
      </w:r>
      <w:bookmarkEnd w:id="1"/>
      <w:proofErr w:type="spellEnd"/>
      <w:r>
        <w:fldChar w:fldCharType="begin"/>
      </w:r>
      <w:r>
        <w:instrText xml:space="preserve"> XE "</w:instrText>
      </w:r>
      <w:r w:rsidR="00E541A3">
        <w:instrText>1.-</w:instrText>
      </w:r>
      <w:r w:rsidRPr="00E05202">
        <w:instrText>Descripción del Proyecto</w:instrText>
      </w:r>
      <w:r>
        <w:instrText xml:space="preserve">" </w:instrText>
      </w:r>
      <w:r>
        <w:fldChar w:fldCharType="end"/>
      </w:r>
      <w:r w:rsidR="00E541A3">
        <w:fldChar w:fldCharType="begin"/>
      </w:r>
      <w:r w:rsidR="00E541A3">
        <w:instrText xml:space="preserve"> XE "2.-</w:instrText>
      </w:r>
      <w:r w:rsidR="00E541A3" w:rsidRPr="001F3305">
        <w:instrText>Análisis de variables</w:instrText>
      </w:r>
      <w:r w:rsidR="00E541A3">
        <w:instrText xml:space="preserve">" </w:instrText>
      </w:r>
      <w:r w:rsidR="00E541A3">
        <w:fldChar w:fldCharType="end"/>
      </w:r>
      <w:r w:rsidR="00E541A3">
        <w:fldChar w:fldCharType="begin"/>
      </w:r>
      <w:r w:rsidR="00E541A3">
        <w:instrText xml:space="preserve"> XE "3.-</w:instrText>
      </w:r>
      <w:r w:rsidR="00E541A3" w:rsidRPr="00F25791">
        <w:instrText>Descripción de los modelos</w:instrText>
      </w:r>
      <w:r w:rsidR="00E541A3">
        <w:instrText xml:space="preserve">" </w:instrText>
      </w:r>
      <w:r w:rsidR="00E541A3">
        <w:fldChar w:fldCharType="end"/>
      </w:r>
      <w:r w:rsidR="00E541A3">
        <w:fldChar w:fldCharType="begin"/>
      </w:r>
      <w:r w:rsidR="00E541A3">
        <w:instrText xml:space="preserve"> XE "4.-</w:instrText>
      </w:r>
      <w:r w:rsidR="00E541A3" w:rsidRPr="00F25791">
        <w:instrText>Descripción de la tuberia</w:instrText>
      </w:r>
      <w:r w:rsidR="00E541A3">
        <w:instrText xml:space="preserve">" </w:instrText>
      </w:r>
      <w:r w:rsidR="00E541A3">
        <w:fldChar w:fldCharType="end"/>
      </w:r>
      <w:r w:rsidR="00E541A3">
        <w:fldChar w:fldCharType="begin"/>
      </w:r>
      <w:r w:rsidR="00E541A3">
        <w:instrText xml:space="preserve"> XE "5.-</w:instrText>
      </w:r>
      <w:r w:rsidR="00E541A3" w:rsidRPr="00F25791">
        <w:instrText>Descripción de los hiperparametros</w:instrText>
      </w:r>
      <w:r w:rsidR="00E541A3">
        <w:instrText xml:space="preserve">" </w:instrText>
      </w:r>
      <w:r w:rsidR="00E541A3">
        <w:fldChar w:fldCharType="end"/>
      </w:r>
      <w:r w:rsidR="00E541A3">
        <w:fldChar w:fldCharType="begin"/>
      </w:r>
      <w:r w:rsidR="00E541A3">
        <w:instrText xml:space="preserve"> XE "6.-</w:instrText>
      </w:r>
      <w:r w:rsidR="00E541A3" w:rsidRPr="00F25791">
        <w:instrText>Descripción de la métrica para evaluar los modelos</w:instrText>
      </w:r>
      <w:r w:rsidR="00E541A3">
        <w:instrText xml:space="preserve">" </w:instrText>
      </w:r>
      <w:r w:rsidR="00E541A3">
        <w:fldChar w:fldCharType="end"/>
      </w:r>
      <w:r w:rsidR="00E541A3">
        <w:fldChar w:fldCharType="begin"/>
      </w:r>
      <w:r w:rsidR="00E541A3">
        <w:instrText xml:space="preserve"> XE "7.-</w:instrText>
      </w:r>
      <w:r w:rsidR="00E541A3" w:rsidRPr="00F25791">
        <w:instrText>Análisis de los resultados</w:instrText>
      </w:r>
      <w:r w:rsidR="00E541A3">
        <w:instrText xml:space="preserve">" </w:instrText>
      </w:r>
      <w:r w:rsidR="00E541A3">
        <w:fldChar w:fldCharType="end"/>
      </w:r>
      <w:r w:rsidR="00EE790D">
        <w:fldChar w:fldCharType="begin"/>
      </w:r>
      <w:r w:rsidR="00EE790D">
        <w:instrText xml:space="preserve"> XE "8.-</w:instrText>
      </w:r>
      <w:r w:rsidR="00EE790D" w:rsidRPr="0084244A">
        <w:instrText>Bibliografía</w:instrText>
      </w:r>
      <w:r w:rsidR="00EE790D">
        <w:instrText xml:space="preserve">" </w:instrText>
      </w:r>
      <w:r w:rsidR="00EE790D">
        <w:fldChar w:fldCharType="end"/>
      </w:r>
      <w:r w:rsidR="00E541A3">
        <w:fldChar w:fldCharType="begin"/>
      </w:r>
      <w:r w:rsidR="00E541A3">
        <w:instrText xml:space="preserve"> INDEX \e "</w:instrText>
      </w:r>
      <w:r w:rsidR="00E541A3">
        <w:tab/>
        <w:instrText xml:space="preserve">" \c "1" \z "3082" </w:instrText>
      </w:r>
      <w:r w:rsidR="00E541A3">
        <w:fldChar w:fldCharType="separate"/>
      </w:r>
    </w:p>
    <w:p w14:paraId="2A1C573D" w14:textId="77777777" w:rsidR="00EE790D" w:rsidRDefault="00EE790D" w:rsidP="008607DA">
      <w:pPr>
        <w:ind w:firstLine="0"/>
        <w:rPr>
          <w:noProof/>
        </w:rPr>
        <w:sectPr w:rsidR="00EE790D" w:rsidSect="00EE790D">
          <w:headerReference w:type="default" r:id="rId9"/>
          <w:headerReference w:type="first" r:id="rId10"/>
          <w:footerReference w:type="first" r:id="rId11"/>
          <w:footnotePr>
            <w:pos w:val="beneathText"/>
          </w:footnotePr>
          <w:type w:val="continuous"/>
          <w:pgSz w:w="11906" w:h="16838" w:code="9"/>
          <w:pgMar w:top="1440" w:right="1440" w:bottom="1440" w:left="1440" w:header="720" w:footer="720" w:gutter="0"/>
          <w:cols w:space="720"/>
          <w:titlePg/>
          <w:docGrid w:linePitch="360"/>
          <w15:footnoteColumns w:val="1"/>
        </w:sectPr>
      </w:pPr>
    </w:p>
    <w:p w14:paraId="63F2B7DE" w14:textId="77777777" w:rsidR="00D64C17" w:rsidRPr="008607DA" w:rsidRDefault="00EE790D">
      <w:pPr>
        <w:pStyle w:val="ndice1"/>
        <w:tabs>
          <w:tab w:val="right" w:leader="dot" w:pos="9016"/>
        </w:tabs>
        <w:rPr>
          <w:noProof/>
          <w:sz w:val="22"/>
          <w:szCs w:val="22"/>
        </w:rPr>
      </w:pPr>
      <w:r w:rsidRPr="008607DA">
        <w:rPr>
          <w:noProof/>
          <w:sz w:val="22"/>
          <w:szCs w:val="22"/>
        </w:rPr>
        <w:t>1.-Descripción del Proyecto</w:t>
      </w:r>
      <w:r w:rsidRPr="008607DA">
        <w:rPr>
          <w:noProof/>
          <w:sz w:val="22"/>
          <w:szCs w:val="22"/>
        </w:rPr>
        <w:tab/>
      </w:r>
      <w:r w:rsidR="00D64C17" w:rsidRPr="008607DA">
        <w:rPr>
          <w:noProof/>
          <w:sz w:val="22"/>
          <w:szCs w:val="22"/>
        </w:rPr>
        <w:fldChar w:fldCharType="begin"/>
      </w:r>
      <w:r w:rsidR="00D64C17" w:rsidRPr="008607DA">
        <w:rPr>
          <w:noProof/>
          <w:sz w:val="22"/>
          <w:szCs w:val="22"/>
        </w:rPr>
        <w:instrText xml:space="preserve"> TOC \o "1-3" \h \z \u </w:instrText>
      </w:r>
      <w:r w:rsidR="00D64C17" w:rsidRPr="008607DA">
        <w:rPr>
          <w:noProof/>
          <w:sz w:val="22"/>
          <w:szCs w:val="22"/>
        </w:rPr>
        <w:fldChar w:fldCharType="separate"/>
      </w:r>
    </w:p>
    <w:p w14:paraId="7184B92E" w14:textId="43F2A014" w:rsidR="00D64C17" w:rsidRPr="008607DA" w:rsidRDefault="001E7B73">
      <w:pPr>
        <w:pStyle w:val="TDC1"/>
        <w:tabs>
          <w:tab w:val="right" w:leader="dot" w:pos="9016"/>
        </w:tabs>
        <w:rPr>
          <w:rFonts w:cstheme="minorBidi"/>
          <w:b w:val="0"/>
          <w:bCs w:val="0"/>
          <w:caps w:val="0"/>
          <w:noProof/>
          <w:color w:val="auto"/>
          <w:lang w:eastAsia="es-ES"/>
        </w:rPr>
      </w:pPr>
      <w:hyperlink w:anchor="_Toc74137178" w:history="1">
        <w:r w:rsidR="00D64C17" w:rsidRPr="008607DA">
          <w:rPr>
            <w:rStyle w:val="Hipervnculo"/>
            <w:noProof/>
            <w:sz w:val="18"/>
            <w:szCs w:val="18"/>
            <w:lang w:bidi="es-ES"/>
          </w:rPr>
          <w:t>Resumen</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_Toc74137178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2</w:t>
        </w:r>
        <w:r w:rsidR="00D64C17" w:rsidRPr="008607DA">
          <w:rPr>
            <w:noProof/>
            <w:webHidden/>
            <w:sz w:val="18"/>
            <w:szCs w:val="18"/>
          </w:rPr>
          <w:fldChar w:fldCharType="end"/>
        </w:r>
      </w:hyperlink>
    </w:p>
    <w:p w14:paraId="0BC10B61" w14:textId="00D85537" w:rsidR="00D64C17" w:rsidRPr="008607DA" w:rsidRDefault="001E7B73">
      <w:pPr>
        <w:pStyle w:val="TDC1"/>
        <w:tabs>
          <w:tab w:val="right" w:leader="dot" w:pos="9016"/>
        </w:tabs>
        <w:rPr>
          <w:rFonts w:cstheme="minorBidi"/>
          <w:b w:val="0"/>
          <w:bCs w:val="0"/>
          <w:caps w:val="0"/>
          <w:noProof/>
          <w:color w:val="auto"/>
          <w:lang w:eastAsia="es-ES"/>
        </w:rPr>
      </w:pPr>
      <w:hyperlink w:anchor="_Toc74137179" w:history="1">
        <w:r w:rsidR="00D64C17" w:rsidRPr="008607DA">
          <w:rPr>
            <w:rStyle w:val="Hipervnculo"/>
            <w:noProof/>
            <w:sz w:val="18"/>
            <w:szCs w:val="18"/>
          </w:rPr>
          <w:t>Indice</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_Toc74137179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3</w:t>
        </w:r>
        <w:r w:rsidR="00D64C17" w:rsidRPr="008607DA">
          <w:rPr>
            <w:noProof/>
            <w:webHidden/>
            <w:sz w:val="18"/>
            <w:szCs w:val="18"/>
          </w:rPr>
          <w:fldChar w:fldCharType="end"/>
        </w:r>
      </w:hyperlink>
    </w:p>
    <w:p w14:paraId="07DE50D9" w14:textId="5B0A0DEE" w:rsidR="00D64C17" w:rsidRPr="008607DA" w:rsidRDefault="001E7B73">
      <w:pPr>
        <w:pStyle w:val="TDC1"/>
        <w:tabs>
          <w:tab w:val="right" w:leader="dot" w:pos="9016"/>
        </w:tabs>
        <w:rPr>
          <w:rFonts w:cstheme="minorBidi"/>
          <w:b w:val="0"/>
          <w:bCs w:val="0"/>
          <w:caps w:val="0"/>
          <w:noProof/>
          <w:color w:val="auto"/>
          <w:lang w:eastAsia="es-ES"/>
        </w:rPr>
      </w:pPr>
      <w:hyperlink w:anchor="_Toc74137180" w:history="1">
        <w:r w:rsidR="00D64C17" w:rsidRPr="008607DA">
          <w:rPr>
            <w:rStyle w:val="Hipervnculo"/>
            <w:noProof/>
            <w:sz w:val="18"/>
            <w:szCs w:val="18"/>
          </w:rPr>
          <w:t>Descripción del Proyecto</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_Toc74137180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4</w:t>
        </w:r>
        <w:r w:rsidR="00D64C17" w:rsidRPr="008607DA">
          <w:rPr>
            <w:noProof/>
            <w:webHidden/>
            <w:sz w:val="18"/>
            <w:szCs w:val="18"/>
          </w:rPr>
          <w:fldChar w:fldCharType="end"/>
        </w:r>
      </w:hyperlink>
    </w:p>
    <w:p w14:paraId="76D048AE" w14:textId="4D77B0F1" w:rsidR="00D64C17" w:rsidRPr="008607DA" w:rsidRDefault="001E7B73">
      <w:pPr>
        <w:pStyle w:val="TDC1"/>
        <w:tabs>
          <w:tab w:val="right" w:leader="dot" w:pos="9016"/>
        </w:tabs>
        <w:rPr>
          <w:rFonts w:cstheme="minorBidi"/>
          <w:b w:val="0"/>
          <w:bCs w:val="0"/>
          <w:caps w:val="0"/>
          <w:noProof/>
          <w:color w:val="auto"/>
          <w:lang w:eastAsia="es-ES"/>
        </w:rPr>
      </w:pPr>
      <w:hyperlink w:anchor="_Toc74137181" w:history="1">
        <w:r w:rsidR="00D64C17" w:rsidRPr="008607DA">
          <w:rPr>
            <w:rStyle w:val="Hipervnculo"/>
            <w:noProof/>
            <w:sz w:val="18"/>
            <w:szCs w:val="18"/>
          </w:rPr>
          <w:t>Análisis de variables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_Toc74137181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6</w:t>
        </w:r>
        <w:r w:rsidR="00D64C17" w:rsidRPr="008607DA">
          <w:rPr>
            <w:noProof/>
            <w:webHidden/>
            <w:sz w:val="18"/>
            <w:szCs w:val="18"/>
          </w:rPr>
          <w:fldChar w:fldCharType="end"/>
        </w:r>
      </w:hyperlink>
    </w:p>
    <w:p w14:paraId="2F812FBA" w14:textId="3FFFFE6F" w:rsidR="00D64C17" w:rsidRPr="008607DA" w:rsidRDefault="001E7B73">
      <w:pPr>
        <w:pStyle w:val="TDC2"/>
        <w:tabs>
          <w:tab w:val="right" w:leader="dot" w:pos="9016"/>
        </w:tabs>
        <w:rPr>
          <w:rFonts w:cstheme="minorBidi"/>
          <w:smallCaps w:val="0"/>
          <w:noProof/>
          <w:color w:val="auto"/>
          <w:lang w:eastAsia="es-ES"/>
        </w:rPr>
      </w:pPr>
      <w:hyperlink w:anchor="_Toc74137182" w:history="1">
        <w:r w:rsidR="00D64C17" w:rsidRPr="008607DA">
          <w:rPr>
            <w:rStyle w:val="Hipervnculo"/>
            <w:noProof/>
            <w:sz w:val="18"/>
            <w:szCs w:val="18"/>
          </w:rPr>
          <w:t>Edad:</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_Toc74137182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6</w:t>
        </w:r>
        <w:r w:rsidR="00D64C17" w:rsidRPr="008607DA">
          <w:rPr>
            <w:noProof/>
            <w:webHidden/>
            <w:sz w:val="18"/>
            <w:szCs w:val="18"/>
          </w:rPr>
          <w:fldChar w:fldCharType="end"/>
        </w:r>
      </w:hyperlink>
    </w:p>
    <w:p w14:paraId="0A10B76F" w14:textId="12D5B80A" w:rsidR="00D64C17" w:rsidRPr="008607DA" w:rsidRDefault="001E7B73">
      <w:pPr>
        <w:pStyle w:val="TDC2"/>
        <w:tabs>
          <w:tab w:val="right" w:leader="dot" w:pos="9016"/>
        </w:tabs>
        <w:rPr>
          <w:rFonts w:cstheme="minorBidi"/>
          <w:smallCaps w:val="0"/>
          <w:noProof/>
          <w:color w:val="auto"/>
          <w:lang w:eastAsia="es-ES"/>
        </w:rPr>
      </w:pPr>
      <w:hyperlink w:anchor="_Toc74137183" w:history="1">
        <w:r w:rsidR="00D64C17" w:rsidRPr="008607DA">
          <w:rPr>
            <w:rStyle w:val="Hipervnculo"/>
            <w:noProof/>
            <w:sz w:val="18"/>
            <w:szCs w:val="18"/>
          </w:rPr>
          <w:t>Posición en ranking ATP:</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_Toc74137183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7</w:t>
        </w:r>
        <w:r w:rsidR="00D64C17" w:rsidRPr="008607DA">
          <w:rPr>
            <w:noProof/>
            <w:webHidden/>
            <w:sz w:val="18"/>
            <w:szCs w:val="18"/>
          </w:rPr>
          <w:fldChar w:fldCharType="end"/>
        </w:r>
      </w:hyperlink>
    </w:p>
    <w:p w14:paraId="3E59CE07" w14:textId="683FA283" w:rsidR="00D64C17" w:rsidRPr="008607DA" w:rsidRDefault="001E7B73">
      <w:pPr>
        <w:pStyle w:val="TDC2"/>
        <w:tabs>
          <w:tab w:val="right" w:leader="dot" w:pos="9016"/>
        </w:tabs>
        <w:rPr>
          <w:rFonts w:cstheme="minorBidi"/>
          <w:smallCaps w:val="0"/>
          <w:noProof/>
          <w:color w:val="auto"/>
          <w:lang w:eastAsia="es-ES"/>
        </w:rPr>
      </w:pPr>
      <w:hyperlink w:anchor="_Toc74137184" w:history="1">
        <w:r w:rsidR="00D64C17" w:rsidRPr="008607DA">
          <w:rPr>
            <w:rStyle w:val="Hipervnculo"/>
            <w:noProof/>
            <w:sz w:val="18"/>
            <w:szCs w:val="18"/>
          </w:rPr>
          <w:t>Altura:</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_Toc74137184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8</w:t>
        </w:r>
        <w:r w:rsidR="00D64C17" w:rsidRPr="008607DA">
          <w:rPr>
            <w:noProof/>
            <w:webHidden/>
            <w:sz w:val="18"/>
            <w:szCs w:val="18"/>
          </w:rPr>
          <w:fldChar w:fldCharType="end"/>
        </w:r>
      </w:hyperlink>
    </w:p>
    <w:p w14:paraId="1641BEEF" w14:textId="7B7FA5D6" w:rsidR="00D64C17" w:rsidRPr="008607DA" w:rsidRDefault="001E7B73">
      <w:pPr>
        <w:pStyle w:val="TDC2"/>
        <w:tabs>
          <w:tab w:val="right" w:leader="dot" w:pos="9016"/>
        </w:tabs>
        <w:rPr>
          <w:rFonts w:cstheme="minorBidi"/>
          <w:smallCaps w:val="0"/>
          <w:noProof/>
          <w:color w:val="auto"/>
          <w:lang w:eastAsia="es-ES"/>
        </w:rPr>
      </w:pPr>
      <w:hyperlink w:anchor="_Toc74137185" w:history="1">
        <w:r w:rsidR="00D64C17" w:rsidRPr="008607DA">
          <w:rPr>
            <w:rStyle w:val="Hipervnculo"/>
            <w:noProof/>
            <w:sz w:val="18"/>
            <w:szCs w:val="18"/>
          </w:rPr>
          <w:t>Duración de la partida:</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_Toc74137185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8</w:t>
        </w:r>
        <w:r w:rsidR="00D64C17" w:rsidRPr="008607DA">
          <w:rPr>
            <w:noProof/>
            <w:webHidden/>
            <w:sz w:val="18"/>
            <w:szCs w:val="18"/>
          </w:rPr>
          <w:fldChar w:fldCharType="end"/>
        </w:r>
      </w:hyperlink>
    </w:p>
    <w:p w14:paraId="734688E0" w14:textId="7853E45A" w:rsidR="00D64C17" w:rsidRPr="008607DA" w:rsidRDefault="001E7B73">
      <w:pPr>
        <w:pStyle w:val="TDC2"/>
        <w:tabs>
          <w:tab w:val="right" w:leader="dot" w:pos="9016"/>
        </w:tabs>
        <w:rPr>
          <w:rFonts w:cstheme="minorBidi"/>
          <w:smallCaps w:val="0"/>
          <w:noProof/>
          <w:color w:val="auto"/>
          <w:lang w:eastAsia="es-ES"/>
        </w:rPr>
      </w:pPr>
      <w:hyperlink w:anchor="_Toc74137186" w:history="1">
        <w:r w:rsidR="00D64C17" w:rsidRPr="008607DA">
          <w:rPr>
            <w:rStyle w:val="Hipervnculo"/>
            <w:noProof/>
            <w:sz w:val="18"/>
            <w:szCs w:val="18"/>
          </w:rPr>
          <w:t>Mano dominante:</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_Toc74137186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9</w:t>
        </w:r>
        <w:r w:rsidR="00D64C17" w:rsidRPr="008607DA">
          <w:rPr>
            <w:noProof/>
            <w:webHidden/>
            <w:sz w:val="18"/>
            <w:szCs w:val="18"/>
          </w:rPr>
          <w:fldChar w:fldCharType="end"/>
        </w:r>
      </w:hyperlink>
    </w:p>
    <w:p w14:paraId="73FDE019" w14:textId="63B983B8" w:rsidR="00D64C17" w:rsidRPr="008607DA" w:rsidRDefault="001E7B73">
      <w:pPr>
        <w:pStyle w:val="TDC1"/>
        <w:tabs>
          <w:tab w:val="right" w:leader="dot" w:pos="9016"/>
        </w:tabs>
        <w:rPr>
          <w:rFonts w:cstheme="minorBidi"/>
          <w:b w:val="0"/>
          <w:bCs w:val="0"/>
          <w:caps w:val="0"/>
          <w:noProof/>
          <w:color w:val="auto"/>
          <w:lang w:eastAsia="es-ES"/>
        </w:rPr>
      </w:pPr>
      <w:hyperlink w:anchor="_Toc74137187" w:history="1">
        <w:r w:rsidR="00D64C17" w:rsidRPr="008607DA">
          <w:rPr>
            <w:rStyle w:val="Hipervnculo"/>
            <w:noProof/>
            <w:sz w:val="18"/>
            <w:szCs w:val="18"/>
          </w:rPr>
          <w:t>Descripción de los modelos: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_Toc74137187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11</w:t>
        </w:r>
        <w:r w:rsidR="00D64C17" w:rsidRPr="008607DA">
          <w:rPr>
            <w:noProof/>
            <w:webHidden/>
            <w:sz w:val="18"/>
            <w:szCs w:val="18"/>
          </w:rPr>
          <w:fldChar w:fldCharType="end"/>
        </w:r>
      </w:hyperlink>
    </w:p>
    <w:p w14:paraId="6D8B207B" w14:textId="7A902779" w:rsidR="00D64C17" w:rsidRPr="008607DA" w:rsidRDefault="001E7B73">
      <w:pPr>
        <w:pStyle w:val="TDC2"/>
        <w:tabs>
          <w:tab w:val="right" w:leader="dot" w:pos="9016"/>
        </w:tabs>
        <w:rPr>
          <w:rFonts w:cstheme="minorBidi"/>
          <w:smallCaps w:val="0"/>
          <w:noProof/>
          <w:color w:val="auto"/>
          <w:lang w:eastAsia="es-ES"/>
        </w:rPr>
      </w:pPr>
      <w:hyperlink w:anchor="_Toc74137188" w:history="1">
        <w:r w:rsidR="00D64C17" w:rsidRPr="008607DA">
          <w:rPr>
            <w:rStyle w:val="Hipervnculo"/>
            <w:noProof/>
            <w:sz w:val="18"/>
            <w:szCs w:val="18"/>
          </w:rPr>
          <w:t>Modelo de Regresión Logística con One-vs-All:</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_Toc74137188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11</w:t>
        </w:r>
        <w:r w:rsidR="00D64C17" w:rsidRPr="008607DA">
          <w:rPr>
            <w:noProof/>
            <w:webHidden/>
            <w:sz w:val="18"/>
            <w:szCs w:val="18"/>
          </w:rPr>
          <w:fldChar w:fldCharType="end"/>
        </w:r>
      </w:hyperlink>
    </w:p>
    <w:p w14:paraId="0D6A0333" w14:textId="53FADFFD" w:rsidR="00D64C17" w:rsidRPr="008607DA" w:rsidRDefault="001E7B73">
      <w:pPr>
        <w:pStyle w:val="TDC2"/>
        <w:tabs>
          <w:tab w:val="right" w:leader="dot" w:pos="9016"/>
        </w:tabs>
        <w:rPr>
          <w:rFonts w:cstheme="minorBidi"/>
          <w:smallCaps w:val="0"/>
          <w:noProof/>
          <w:color w:val="auto"/>
          <w:lang w:eastAsia="es-ES"/>
        </w:rPr>
      </w:pPr>
      <w:hyperlink w:anchor="_Toc74137189" w:history="1">
        <w:r w:rsidR="00D64C17" w:rsidRPr="008607DA">
          <w:rPr>
            <w:rStyle w:val="Hipervnculo"/>
            <w:noProof/>
            <w:sz w:val="18"/>
            <w:szCs w:val="18"/>
          </w:rPr>
          <w:t>Modelo de Arboles de decisión:</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_Toc74137189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11</w:t>
        </w:r>
        <w:r w:rsidR="00D64C17" w:rsidRPr="008607DA">
          <w:rPr>
            <w:noProof/>
            <w:webHidden/>
            <w:sz w:val="18"/>
            <w:szCs w:val="18"/>
          </w:rPr>
          <w:fldChar w:fldCharType="end"/>
        </w:r>
      </w:hyperlink>
    </w:p>
    <w:p w14:paraId="37098063" w14:textId="10C8FBA7" w:rsidR="00D64C17" w:rsidRPr="008607DA" w:rsidRDefault="001E7B73">
      <w:pPr>
        <w:pStyle w:val="TDC2"/>
        <w:tabs>
          <w:tab w:val="right" w:leader="dot" w:pos="9016"/>
        </w:tabs>
        <w:rPr>
          <w:rFonts w:cstheme="minorBidi"/>
          <w:smallCaps w:val="0"/>
          <w:noProof/>
          <w:color w:val="auto"/>
          <w:lang w:eastAsia="es-ES"/>
        </w:rPr>
      </w:pPr>
      <w:hyperlink w:anchor="_Toc74137190" w:history="1">
        <w:r w:rsidR="00D64C17" w:rsidRPr="008607DA">
          <w:rPr>
            <w:rStyle w:val="Hipervnculo"/>
            <w:noProof/>
            <w:sz w:val="18"/>
            <w:szCs w:val="18"/>
          </w:rPr>
          <w:t>Modelo de Bosques Aleatorios: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_Toc74137190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12</w:t>
        </w:r>
        <w:r w:rsidR="00D64C17" w:rsidRPr="008607DA">
          <w:rPr>
            <w:noProof/>
            <w:webHidden/>
            <w:sz w:val="18"/>
            <w:szCs w:val="18"/>
          </w:rPr>
          <w:fldChar w:fldCharType="end"/>
        </w:r>
      </w:hyperlink>
    </w:p>
    <w:p w14:paraId="028F2D09" w14:textId="672B4ED7" w:rsidR="00D64C17" w:rsidRPr="008607DA" w:rsidRDefault="001E7B73">
      <w:pPr>
        <w:pStyle w:val="TDC1"/>
        <w:tabs>
          <w:tab w:val="right" w:leader="dot" w:pos="9016"/>
        </w:tabs>
        <w:rPr>
          <w:rFonts w:cstheme="minorBidi"/>
          <w:b w:val="0"/>
          <w:bCs w:val="0"/>
          <w:caps w:val="0"/>
          <w:noProof/>
          <w:color w:val="auto"/>
          <w:lang w:eastAsia="es-ES"/>
        </w:rPr>
      </w:pPr>
      <w:hyperlink w:anchor="_Toc74137191" w:history="1">
        <w:r w:rsidR="00D64C17" w:rsidRPr="008607DA">
          <w:rPr>
            <w:rStyle w:val="Hipervnculo"/>
            <w:noProof/>
            <w:sz w:val="18"/>
            <w:szCs w:val="18"/>
          </w:rPr>
          <w:t>Descripción de la Pipeline:</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_Toc74137191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13</w:t>
        </w:r>
        <w:r w:rsidR="00D64C17" w:rsidRPr="008607DA">
          <w:rPr>
            <w:noProof/>
            <w:webHidden/>
            <w:sz w:val="18"/>
            <w:szCs w:val="18"/>
          </w:rPr>
          <w:fldChar w:fldCharType="end"/>
        </w:r>
      </w:hyperlink>
    </w:p>
    <w:p w14:paraId="49BF684B" w14:textId="5C525F89" w:rsidR="00D64C17" w:rsidRPr="008607DA" w:rsidRDefault="001E7B73">
      <w:pPr>
        <w:pStyle w:val="TDC1"/>
        <w:tabs>
          <w:tab w:val="right" w:leader="dot" w:pos="9016"/>
        </w:tabs>
        <w:rPr>
          <w:rFonts w:cstheme="minorBidi"/>
          <w:b w:val="0"/>
          <w:bCs w:val="0"/>
          <w:caps w:val="0"/>
          <w:noProof/>
          <w:color w:val="auto"/>
          <w:lang w:eastAsia="es-ES"/>
        </w:rPr>
      </w:pPr>
      <w:hyperlink w:anchor="_Toc74137192" w:history="1">
        <w:r w:rsidR="00D64C17" w:rsidRPr="008607DA">
          <w:rPr>
            <w:rStyle w:val="Hipervnculo"/>
            <w:noProof/>
            <w:sz w:val="18"/>
            <w:szCs w:val="18"/>
          </w:rPr>
          <w:t>Descripción de los hiperparametros: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_Toc74137192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14</w:t>
        </w:r>
        <w:r w:rsidR="00D64C17" w:rsidRPr="008607DA">
          <w:rPr>
            <w:noProof/>
            <w:webHidden/>
            <w:sz w:val="18"/>
            <w:szCs w:val="18"/>
          </w:rPr>
          <w:fldChar w:fldCharType="end"/>
        </w:r>
      </w:hyperlink>
    </w:p>
    <w:p w14:paraId="4F10DDAA" w14:textId="1837E952" w:rsidR="00D64C17" w:rsidRPr="008607DA" w:rsidRDefault="001E7B73">
      <w:pPr>
        <w:pStyle w:val="TDC2"/>
        <w:tabs>
          <w:tab w:val="right" w:leader="dot" w:pos="9016"/>
        </w:tabs>
        <w:rPr>
          <w:rFonts w:cstheme="minorBidi"/>
          <w:smallCaps w:val="0"/>
          <w:noProof/>
          <w:color w:val="auto"/>
          <w:lang w:eastAsia="es-ES"/>
        </w:rPr>
      </w:pPr>
      <w:hyperlink w:anchor="_Toc74137193" w:history="1">
        <w:r w:rsidR="00D64C17" w:rsidRPr="008607DA">
          <w:rPr>
            <w:rStyle w:val="Hipervnculo"/>
            <w:noProof/>
            <w:sz w:val="18"/>
            <w:szCs w:val="18"/>
          </w:rPr>
          <w:t>Modelo de Regresión Logística con One-vs-All:</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_Toc74137193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14</w:t>
        </w:r>
        <w:r w:rsidR="00D64C17" w:rsidRPr="008607DA">
          <w:rPr>
            <w:noProof/>
            <w:webHidden/>
            <w:sz w:val="18"/>
            <w:szCs w:val="18"/>
          </w:rPr>
          <w:fldChar w:fldCharType="end"/>
        </w:r>
      </w:hyperlink>
    </w:p>
    <w:p w14:paraId="55149A20" w14:textId="4D475DFC" w:rsidR="00D64C17" w:rsidRPr="008607DA" w:rsidRDefault="001E7B73">
      <w:pPr>
        <w:pStyle w:val="TDC2"/>
        <w:tabs>
          <w:tab w:val="right" w:leader="dot" w:pos="9016"/>
        </w:tabs>
        <w:rPr>
          <w:rFonts w:cstheme="minorBidi"/>
          <w:smallCaps w:val="0"/>
          <w:noProof/>
          <w:color w:val="auto"/>
          <w:lang w:eastAsia="es-ES"/>
        </w:rPr>
      </w:pPr>
      <w:hyperlink w:anchor="_Toc74137194" w:history="1">
        <w:r w:rsidR="00D64C17" w:rsidRPr="008607DA">
          <w:rPr>
            <w:rStyle w:val="Hipervnculo"/>
            <w:noProof/>
            <w:sz w:val="18"/>
            <w:szCs w:val="18"/>
          </w:rPr>
          <w:t>Modelo de Arboles de decisión:</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_Toc74137194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14</w:t>
        </w:r>
        <w:r w:rsidR="00D64C17" w:rsidRPr="008607DA">
          <w:rPr>
            <w:noProof/>
            <w:webHidden/>
            <w:sz w:val="18"/>
            <w:szCs w:val="18"/>
          </w:rPr>
          <w:fldChar w:fldCharType="end"/>
        </w:r>
      </w:hyperlink>
    </w:p>
    <w:p w14:paraId="12698F86" w14:textId="3E052694" w:rsidR="00D64C17" w:rsidRPr="008607DA" w:rsidRDefault="001E7B73">
      <w:pPr>
        <w:pStyle w:val="TDC2"/>
        <w:tabs>
          <w:tab w:val="right" w:leader="dot" w:pos="9016"/>
        </w:tabs>
        <w:rPr>
          <w:rFonts w:cstheme="minorBidi"/>
          <w:smallCaps w:val="0"/>
          <w:noProof/>
          <w:color w:val="auto"/>
          <w:lang w:eastAsia="es-ES"/>
        </w:rPr>
      </w:pPr>
      <w:hyperlink w:anchor="_Toc74137195" w:history="1">
        <w:r w:rsidR="00D64C17" w:rsidRPr="008607DA">
          <w:rPr>
            <w:rStyle w:val="Hipervnculo"/>
            <w:noProof/>
            <w:sz w:val="18"/>
            <w:szCs w:val="18"/>
          </w:rPr>
          <w:t>Modelo de Bosques aleatorios: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_Toc74137195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14</w:t>
        </w:r>
        <w:r w:rsidR="00D64C17" w:rsidRPr="008607DA">
          <w:rPr>
            <w:noProof/>
            <w:webHidden/>
            <w:sz w:val="18"/>
            <w:szCs w:val="18"/>
          </w:rPr>
          <w:fldChar w:fldCharType="end"/>
        </w:r>
      </w:hyperlink>
    </w:p>
    <w:p w14:paraId="76B3CF9C" w14:textId="035988FA" w:rsidR="00D64C17" w:rsidRPr="008607DA" w:rsidRDefault="001E7B73">
      <w:pPr>
        <w:pStyle w:val="TDC1"/>
        <w:tabs>
          <w:tab w:val="right" w:leader="dot" w:pos="9016"/>
        </w:tabs>
        <w:rPr>
          <w:rFonts w:cstheme="minorBidi"/>
          <w:b w:val="0"/>
          <w:bCs w:val="0"/>
          <w:caps w:val="0"/>
          <w:noProof/>
          <w:color w:val="auto"/>
          <w:lang w:eastAsia="es-ES"/>
        </w:rPr>
      </w:pPr>
      <w:hyperlink w:anchor="_Toc74137196" w:history="1">
        <w:r w:rsidR="00D64C17" w:rsidRPr="008607DA">
          <w:rPr>
            <w:rStyle w:val="Hipervnculo"/>
            <w:noProof/>
            <w:sz w:val="18"/>
            <w:szCs w:val="18"/>
          </w:rPr>
          <w:t>Descripción de las métricas para evaluar los modelos: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_Toc74137196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15</w:t>
        </w:r>
        <w:r w:rsidR="00D64C17" w:rsidRPr="008607DA">
          <w:rPr>
            <w:noProof/>
            <w:webHidden/>
            <w:sz w:val="18"/>
            <w:szCs w:val="18"/>
          </w:rPr>
          <w:fldChar w:fldCharType="end"/>
        </w:r>
      </w:hyperlink>
    </w:p>
    <w:p w14:paraId="6B307BE5" w14:textId="1F4A35EA" w:rsidR="00D64C17" w:rsidRPr="008607DA" w:rsidRDefault="001E7B73">
      <w:pPr>
        <w:pStyle w:val="TDC2"/>
        <w:tabs>
          <w:tab w:val="right" w:leader="dot" w:pos="9016"/>
        </w:tabs>
        <w:rPr>
          <w:rFonts w:cstheme="minorBidi"/>
          <w:smallCaps w:val="0"/>
          <w:noProof/>
          <w:color w:val="auto"/>
          <w:lang w:eastAsia="es-ES"/>
        </w:rPr>
      </w:pPr>
      <w:hyperlink w:anchor="_Toc74137197" w:history="1">
        <w:r w:rsidR="00D64C17" w:rsidRPr="008607DA">
          <w:rPr>
            <w:rStyle w:val="Hipervnculo"/>
            <w:noProof/>
            <w:sz w:val="18"/>
            <w:szCs w:val="18"/>
          </w:rPr>
          <w:t>Modelo de Regresión Logística con One-vs-All:</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_Toc74137197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15</w:t>
        </w:r>
        <w:r w:rsidR="00D64C17" w:rsidRPr="008607DA">
          <w:rPr>
            <w:noProof/>
            <w:webHidden/>
            <w:sz w:val="18"/>
            <w:szCs w:val="18"/>
          </w:rPr>
          <w:fldChar w:fldCharType="end"/>
        </w:r>
      </w:hyperlink>
    </w:p>
    <w:p w14:paraId="3E0DF382" w14:textId="7C7CA399" w:rsidR="00D64C17" w:rsidRPr="008607DA" w:rsidRDefault="001E7B73">
      <w:pPr>
        <w:pStyle w:val="TDC2"/>
        <w:tabs>
          <w:tab w:val="right" w:leader="dot" w:pos="9016"/>
        </w:tabs>
        <w:rPr>
          <w:rFonts w:cstheme="minorBidi"/>
          <w:smallCaps w:val="0"/>
          <w:noProof/>
          <w:color w:val="auto"/>
          <w:lang w:eastAsia="es-ES"/>
        </w:rPr>
      </w:pPr>
      <w:hyperlink w:anchor="_Toc74137198" w:history="1">
        <w:r w:rsidR="00D64C17" w:rsidRPr="008607DA">
          <w:rPr>
            <w:rStyle w:val="Hipervnculo"/>
            <w:noProof/>
            <w:sz w:val="18"/>
            <w:szCs w:val="18"/>
          </w:rPr>
          <w:t>Modelo de Arboles de decisión:</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_Toc74137198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16</w:t>
        </w:r>
        <w:r w:rsidR="00D64C17" w:rsidRPr="008607DA">
          <w:rPr>
            <w:noProof/>
            <w:webHidden/>
            <w:sz w:val="18"/>
            <w:szCs w:val="18"/>
          </w:rPr>
          <w:fldChar w:fldCharType="end"/>
        </w:r>
      </w:hyperlink>
    </w:p>
    <w:p w14:paraId="38438AAF" w14:textId="29DE58AF" w:rsidR="00D64C17" w:rsidRPr="008607DA" w:rsidRDefault="001E7B73">
      <w:pPr>
        <w:pStyle w:val="TDC2"/>
        <w:tabs>
          <w:tab w:val="right" w:leader="dot" w:pos="9016"/>
        </w:tabs>
        <w:rPr>
          <w:rFonts w:cstheme="minorBidi"/>
          <w:smallCaps w:val="0"/>
          <w:noProof/>
          <w:color w:val="auto"/>
          <w:lang w:eastAsia="es-ES"/>
        </w:rPr>
      </w:pPr>
      <w:hyperlink w:anchor="_Toc74137199" w:history="1">
        <w:r w:rsidR="00D64C17" w:rsidRPr="008607DA">
          <w:rPr>
            <w:rStyle w:val="Hipervnculo"/>
            <w:noProof/>
            <w:sz w:val="18"/>
            <w:szCs w:val="18"/>
          </w:rPr>
          <w:t>Modelo de Bosques aleatorios: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_Toc74137199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16</w:t>
        </w:r>
        <w:r w:rsidR="00D64C17" w:rsidRPr="008607DA">
          <w:rPr>
            <w:noProof/>
            <w:webHidden/>
            <w:sz w:val="18"/>
            <w:szCs w:val="18"/>
          </w:rPr>
          <w:fldChar w:fldCharType="end"/>
        </w:r>
      </w:hyperlink>
    </w:p>
    <w:p w14:paraId="122C27DB" w14:textId="72052630" w:rsidR="00D64C17" w:rsidRPr="008607DA" w:rsidRDefault="001E7B73">
      <w:pPr>
        <w:pStyle w:val="TDC2"/>
        <w:tabs>
          <w:tab w:val="right" w:leader="dot" w:pos="9016"/>
        </w:tabs>
        <w:rPr>
          <w:rFonts w:cstheme="minorBidi"/>
          <w:smallCaps w:val="0"/>
          <w:noProof/>
          <w:color w:val="auto"/>
          <w:lang w:eastAsia="es-ES"/>
        </w:rPr>
      </w:pPr>
      <w:hyperlink w:anchor="_Toc74137200" w:history="1">
        <w:r w:rsidR="00D64C17" w:rsidRPr="008607DA">
          <w:rPr>
            <w:rStyle w:val="Hipervnculo"/>
            <w:noProof/>
            <w:sz w:val="18"/>
            <w:szCs w:val="18"/>
          </w:rPr>
          <w:t>Análisis de los resultados: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_Toc74137200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17</w:t>
        </w:r>
        <w:r w:rsidR="00D64C17" w:rsidRPr="008607DA">
          <w:rPr>
            <w:noProof/>
            <w:webHidden/>
            <w:sz w:val="18"/>
            <w:szCs w:val="18"/>
          </w:rPr>
          <w:fldChar w:fldCharType="end"/>
        </w:r>
      </w:hyperlink>
    </w:p>
    <w:p w14:paraId="4301AC96" w14:textId="1C953704" w:rsidR="00D64C17" w:rsidRPr="008607DA" w:rsidRDefault="001E7B73">
      <w:pPr>
        <w:pStyle w:val="TDC1"/>
        <w:tabs>
          <w:tab w:val="right" w:leader="dot" w:pos="9016"/>
        </w:tabs>
        <w:rPr>
          <w:rFonts w:cstheme="minorBidi"/>
          <w:b w:val="0"/>
          <w:bCs w:val="0"/>
          <w:caps w:val="0"/>
          <w:noProof/>
          <w:color w:val="auto"/>
          <w:lang w:eastAsia="es-ES"/>
        </w:rPr>
      </w:pPr>
      <w:hyperlink w:anchor="_Toc74137201" w:history="1">
        <w:r w:rsidR="00D64C17" w:rsidRPr="008607DA">
          <w:rPr>
            <w:rStyle w:val="Hipervnculo"/>
            <w:noProof/>
            <w:sz w:val="18"/>
            <w:szCs w:val="18"/>
            <w:lang w:bidi="es-ES"/>
          </w:rPr>
          <w:t>Referencias</w:t>
        </w:r>
        <w:r w:rsidR="00D64C17" w:rsidRPr="008607DA">
          <w:rPr>
            <w:noProof/>
            <w:webHidden/>
            <w:sz w:val="18"/>
            <w:szCs w:val="18"/>
          </w:rPr>
          <w:tab/>
        </w:r>
        <w:r w:rsidR="00D64C17" w:rsidRPr="008607DA">
          <w:rPr>
            <w:noProof/>
            <w:webHidden/>
            <w:sz w:val="18"/>
            <w:szCs w:val="18"/>
          </w:rPr>
          <w:fldChar w:fldCharType="begin"/>
        </w:r>
        <w:r w:rsidR="00D64C17" w:rsidRPr="008607DA">
          <w:rPr>
            <w:noProof/>
            <w:webHidden/>
            <w:sz w:val="18"/>
            <w:szCs w:val="18"/>
          </w:rPr>
          <w:instrText xml:space="preserve"> PAGEREF _Toc74137201 \h </w:instrText>
        </w:r>
        <w:r w:rsidR="00D64C17" w:rsidRPr="008607DA">
          <w:rPr>
            <w:noProof/>
            <w:webHidden/>
            <w:sz w:val="18"/>
            <w:szCs w:val="18"/>
          </w:rPr>
        </w:r>
        <w:r w:rsidR="00D64C17" w:rsidRPr="008607DA">
          <w:rPr>
            <w:noProof/>
            <w:webHidden/>
            <w:sz w:val="18"/>
            <w:szCs w:val="18"/>
          </w:rPr>
          <w:fldChar w:fldCharType="separate"/>
        </w:r>
        <w:r w:rsidR="00CB0391">
          <w:rPr>
            <w:noProof/>
            <w:webHidden/>
            <w:sz w:val="18"/>
            <w:szCs w:val="18"/>
          </w:rPr>
          <w:t>18</w:t>
        </w:r>
        <w:r w:rsidR="00D64C17" w:rsidRPr="008607DA">
          <w:rPr>
            <w:noProof/>
            <w:webHidden/>
            <w:sz w:val="18"/>
            <w:szCs w:val="18"/>
          </w:rPr>
          <w:fldChar w:fldCharType="end"/>
        </w:r>
      </w:hyperlink>
    </w:p>
    <w:p w14:paraId="6D7EE08D" w14:textId="46A025A9" w:rsidR="00EE790D" w:rsidRDefault="00D64C17" w:rsidP="00D64C17">
      <w:pPr>
        <w:pStyle w:val="ndice1"/>
        <w:tabs>
          <w:tab w:val="right" w:leader="dot" w:pos="9016"/>
        </w:tabs>
        <w:ind w:left="0"/>
        <w:rPr>
          <w:noProof/>
        </w:rPr>
      </w:pPr>
      <w:r w:rsidRPr="008607DA">
        <w:rPr>
          <w:noProof/>
          <w:sz w:val="22"/>
          <w:szCs w:val="22"/>
        </w:rPr>
        <w:fldChar w:fldCharType="end"/>
      </w:r>
    </w:p>
    <w:p w14:paraId="1F8AFD8E" w14:textId="322E0255" w:rsidR="00EE790D" w:rsidRDefault="00EE790D" w:rsidP="00E541A3">
      <w:pPr>
        <w:rPr>
          <w:noProof/>
        </w:rPr>
        <w:sectPr w:rsidR="00EE790D" w:rsidSect="00EE790D">
          <w:footnotePr>
            <w:pos w:val="beneathText"/>
          </w:footnotePr>
          <w:type w:val="continuous"/>
          <w:pgSz w:w="11906" w:h="16838" w:code="9"/>
          <w:pgMar w:top="1440" w:right="1440" w:bottom="1440" w:left="1440" w:header="720" w:footer="720" w:gutter="0"/>
          <w:cols w:space="720"/>
          <w:titlePg/>
          <w:docGrid w:linePitch="360"/>
          <w15:footnoteColumns w:val="1"/>
        </w:sectPr>
      </w:pPr>
    </w:p>
    <w:p w14:paraId="5887D464" w14:textId="77777777" w:rsidR="008607DA" w:rsidRDefault="00E541A3" w:rsidP="008607DA">
      <w:pPr>
        <w:ind w:firstLine="0"/>
      </w:pPr>
      <w:r>
        <w:fldChar w:fldCharType="end"/>
      </w:r>
      <w:bookmarkStart w:id="2" w:name="_Toc74137180"/>
    </w:p>
    <w:p w14:paraId="3B2199BD" w14:textId="5C335374" w:rsidR="004D6B86" w:rsidRPr="007C5FB1" w:rsidRDefault="009070F0" w:rsidP="008607DA">
      <w:pPr>
        <w:pStyle w:val="Ttulodeseccin"/>
        <w:rPr>
          <w:b/>
          <w:bCs/>
        </w:rPr>
      </w:pPr>
      <w:r w:rsidRPr="007C5FB1">
        <w:rPr>
          <w:b/>
          <w:bCs/>
        </w:rPr>
        <w:lastRenderedPageBreak/>
        <w:t>Descripción del Proyecto</w:t>
      </w:r>
      <w:bookmarkEnd w:id="2"/>
    </w:p>
    <w:p w14:paraId="5929F4B9" w14:textId="030BA316" w:rsidR="004A2206" w:rsidRDefault="004A2206" w:rsidP="004A2206">
      <w:r>
        <w:t>Para este proyecto se ha seleccionado un conjunto de datos con todos los partidos jugados en la ATP con el cual se ha decidido utilizar los siguientes campos:</w:t>
      </w:r>
    </w:p>
    <w:p w14:paraId="5971CD85" w14:textId="54A25BE5" w:rsidR="004A2206" w:rsidRDefault="004A2206" w:rsidP="004A2206">
      <w:pPr>
        <w:pStyle w:val="Prrafodelista"/>
        <w:numPr>
          <w:ilvl w:val="0"/>
          <w:numId w:val="14"/>
        </w:numPr>
      </w:pPr>
      <w:r>
        <w:t>Mano dominante del jugador (</w:t>
      </w:r>
      <w:proofErr w:type="spellStart"/>
      <w:r>
        <w:t>w_hand</w:t>
      </w:r>
      <w:proofErr w:type="spellEnd"/>
      <w:r>
        <w:t xml:space="preserve">, </w:t>
      </w:r>
      <w:proofErr w:type="spellStart"/>
      <w:r>
        <w:t>l_hand</w:t>
      </w:r>
      <w:proofErr w:type="spellEnd"/>
      <w:r w:rsidR="00696033">
        <w:t>)</w:t>
      </w:r>
    </w:p>
    <w:p w14:paraId="5EECBDF3" w14:textId="7B9D6F46" w:rsidR="004A2206" w:rsidRDefault="004A2206" w:rsidP="004A2206">
      <w:pPr>
        <w:pStyle w:val="Prrafodelista"/>
        <w:numPr>
          <w:ilvl w:val="0"/>
          <w:numId w:val="14"/>
        </w:numPr>
      </w:pPr>
      <w:r>
        <w:t>Altura del jugador (</w:t>
      </w:r>
      <w:proofErr w:type="spellStart"/>
      <w:r>
        <w:t>w_height</w:t>
      </w:r>
      <w:proofErr w:type="spellEnd"/>
      <w:r>
        <w:t xml:space="preserve">, </w:t>
      </w:r>
      <w:proofErr w:type="spellStart"/>
      <w:r>
        <w:t>l_height</w:t>
      </w:r>
      <w:proofErr w:type="spellEnd"/>
      <w:r>
        <w:t>)</w:t>
      </w:r>
    </w:p>
    <w:p w14:paraId="61C2BA3A" w14:textId="4A4CECB0" w:rsidR="004A2206" w:rsidRDefault="004A2206" w:rsidP="004A2206">
      <w:pPr>
        <w:pStyle w:val="Prrafodelista"/>
        <w:numPr>
          <w:ilvl w:val="0"/>
          <w:numId w:val="14"/>
        </w:numPr>
      </w:pPr>
      <w:r>
        <w:t>Edad del jugador (</w:t>
      </w:r>
      <w:proofErr w:type="spellStart"/>
      <w:r>
        <w:t>w_age</w:t>
      </w:r>
      <w:proofErr w:type="spellEnd"/>
      <w:r>
        <w:t xml:space="preserve">, </w:t>
      </w:r>
      <w:proofErr w:type="spellStart"/>
      <w:r>
        <w:t>l_age</w:t>
      </w:r>
      <w:proofErr w:type="spellEnd"/>
      <w:r>
        <w:t>)</w:t>
      </w:r>
    </w:p>
    <w:p w14:paraId="0420F0AF" w14:textId="52712CF2" w:rsidR="004A2206" w:rsidRDefault="004A2206" w:rsidP="004A2206">
      <w:pPr>
        <w:pStyle w:val="Prrafodelista"/>
        <w:numPr>
          <w:ilvl w:val="0"/>
          <w:numId w:val="14"/>
        </w:numPr>
      </w:pPr>
      <w:r>
        <w:t>Posición en la ATP del jugador (</w:t>
      </w:r>
      <w:proofErr w:type="spellStart"/>
      <w:r>
        <w:t>w_rank</w:t>
      </w:r>
      <w:proofErr w:type="spellEnd"/>
      <w:r>
        <w:t xml:space="preserve">, </w:t>
      </w:r>
      <w:proofErr w:type="spellStart"/>
      <w:r>
        <w:t>l_rank</w:t>
      </w:r>
      <w:proofErr w:type="spellEnd"/>
      <w:r>
        <w:t>)</w:t>
      </w:r>
    </w:p>
    <w:p w14:paraId="5AD61794" w14:textId="3052BBCA" w:rsidR="004A2206" w:rsidRDefault="004A2206" w:rsidP="004A2206">
      <w:pPr>
        <w:pStyle w:val="Prrafodelista"/>
        <w:numPr>
          <w:ilvl w:val="0"/>
          <w:numId w:val="14"/>
        </w:numPr>
      </w:pPr>
      <w:r>
        <w:t>Duración de la partida en minutos (minutes)</w:t>
      </w:r>
    </w:p>
    <w:p w14:paraId="70FB0D78" w14:textId="7124A146" w:rsidR="004A2206" w:rsidRDefault="004A2206" w:rsidP="004A2206">
      <w:pPr>
        <w:pStyle w:val="Prrafodelista"/>
        <w:numPr>
          <w:ilvl w:val="0"/>
          <w:numId w:val="14"/>
        </w:numPr>
      </w:pPr>
      <w:r>
        <w:t>Rango del torneo (</w:t>
      </w:r>
      <w:proofErr w:type="spellStart"/>
      <w:r>
        <w:t>tourney_level</w:t>
      </w:r>
      <w:proofErr w:type="spellEnd"/>
      <w:r>
        <w:t>)</w:t>
      </w:r>
    </w:p>
    <w:p w14:paraId="254BFE3B" w14:textId="73AC439E" w:rsidR="004A2206" w:rsidRDefault="004A2206" w:rsidP="004A2206">
      <w:pPr>
        <w:pStyle w:val="Prrafodelista"/>
        <w:numPr>
          <w:ilvl w:val="0"/>
          <w:numId w:val="14"/>
        </w:numPr>
      </w:pPr>
      <w:r>
        <w:t>Tipo de pista (Surface)</w:t>
      </w:r>
    </w:p>
    <w:p w14:paraId="32AB0607" w14:textId="2F9B6B7E" w:rsidR="00696033" w:rsidRPr="004A2206" w:rsidRDefault="00696033" w:rsidP="00696033">
      <w:pPr>
        <w:pStyle w:val="Prrafodelista"/>
      </w:pPr>
      <w:r>
        <w:t xml:space="preserve">** Los campos con w_ se refieres a ganadores y con </w:t>
      </w:r>
      <w:proofErr w:type="spellStart"/>
      <w:r>
        <w:t>l_ a</w:t>
      </w:r>
      <w:proofErr w:type="spellEnd"/>
      <w:r>
        <w:t xml:space="preserve"> perdedores**</w:t>
      </w:r>
    </w:p>
    <w:p w14:paraId="7D145326" w14:textId="4BBC6E93" w:rsidR="004A2206" w:rsidRDefault="004A2206" w:rsidP="004A2206">
      <w:pPr>
        <w:jc w:val="center"/>
      </w:pPr>
      <w:r>
        <w:rPr>
          <w:noProof/>
        </w:rPr>
        <w:drawing>
          <wp:anchor distT="0" distB="0" distL="114300" distR="114300" simplePos="0" relativeHeight="251659264" behindDoc="0" locked="0" layoutInCell="1" allowOverlap="1" wp14:anchorId="461CCAB7" wp14:editId="3218ED27">
            <wp:simplePos x="0" y="0"/>
            <wp:positionH relativeFrom="margin">
              <wp:align>center</wp:align>
            </wp:positionH>
            <wp:positionV relativeFrom="paragraph">
              <wp:posOffset>1074393</wp:posOffset>
            </wp:positionV>
            <wp:extent cx="6482595" cy="1049572"/>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82595" cy="1049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00796EB" wp14:editId="7E359C9E">
            <wp:extent cx="5400040" cy="1018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18540"/>
                    </a:xfrm>
                    <a:prstGeom prst="rect">
                      <a:avLst/>
                    </a:prstGeom>
                  </pic:spPr>
                </pic:pic>
              </a:graphicData>
            </a:graphic>
          </wp:inline>
        </w:drawing>
      </w:r>
    </w:p>
    <w:p w14:paraId="1B7D2281" w14:textId="014ECF35" w:rsidR="004A2206" w:rsidRDefault="004A2206" w:rsidP="004A2206"/>
    <w:p w14:paraId="476FD628" w14:textId="0D351609" w:rsidR="004A2206" w:rsidRDefault="004A2206" w:rsidP="004A2206">
      <w:r>
        <w:t xml:space="preserve">Tras decidir </w:t>
      </w:r>
      <w:proofErr w:type="spellStart"/>
      <w:r>
        <w:t>que</w:t>
      </w:r>
      <w:proofErr w:type="spellEnd"/>
      <w:r>
        <w:t xml:space="preserve"> datos se utilizarían, se realizó un muestreo estratificado del conjunto en base al año en el que se jugó el partido:</w:t>
      </w:r>
    </w:p>
    <w:p w14:paraId="586816D0" w14:textId="77777777" w:rsidR="004A2206" w:rsidRDefault="004A2206" w:rsidP="004A2206">
      <w:pPr>
        <w:jc w:val="center"/>
      </w:pPr>
      <w:r>
        <w:rPr>
          <w:noProof/>
        </w:rPr>
        <w:lastRenderedPageBreak/>
        <w:drawing>
          <wp:inline distT="0" distB="0" distL="0" distR="0" wp14:anchorId="2C400B7F" wp14:editId="3005CA20">
            <wp:extent cx="1476375" cy="2466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375" cy="2466975"/>
                    </a:xfrm>
                    <a:prstGeom prst="rect">
                      <a:avLst/>
                    </a:prstGeom>
                  </pic:spPr>
                </pic:pic>
              </a:graphicData>
            </a:graphic>
          </wp:inline>
        </w:drawing>
      </w:r>
      <w:r>
        <w:rPr>
          <w:noProof/>
        </w:rPr>
        <w:drawing>
          <wp:inline distT="0" distB="0" distL="0" distR="0" wp14:anchorId="6927EFEF" wp14:editId="3C2C9A83">
            <wp:extent cx="1924050" cy="2476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2476500"/>
                    </a:xfrm>
                    <a:prstGeom prst="rect">
                      <a:avLst/>
                    </a:prstGeom>
                  </pic:spPr>
                </pic:pic>
              </a:graphicData>
            </a:graphic>
          </wp:inline>
        </w:drawing>
      </w:r>
    </w:p>
    <w:p w14:paraId="489B1FA6" w14:textId="15588FC7" w:rsidR="004A2206" w:rsidRDefault="004D5DB8" w:rsidP="004A2206">
      <w:r>
        <w:t>Finalmente observamos el total de partidas tenemos por cada tipo de pista:</w:t>
      </w:r>
    </w:p>
    <w:p w14:paraId="01909253" w14:textId="6061F8AE" w:rsidR="004D5DB8" w:rsidRDefault="004D5DB8" w:rsidP="004D5DB8">
      <w:pPr>
        <w:jc w:val="center"/>
      </w:pPr>
      <w:r>
        <w:rPr>
          <w:noProof/>
        </w:rPr>
        <w:drawing>
          <wp:inline distT="0" distB="0" distL="0" distR="0" wp14:anchorId="13220CAA" wp14:editId="1C4C7F58">
            <wp:extent cx="1038225" cy="10001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38225" cy="1000125"/>
                    </a:xfrm>
                    <a:prstGeom prst="rect">
                      <a:avLst/>
                    </a:prstGeom>
                  </pic:spPr>
                </pic:pic>
              </a:graphicData>
            </a:graphic>
          </wp:inline>
        </w:drawing>
      </w:r>
    </w:p>
    <w:p w14:paraId="298E1C0E" w14:textId="4400BDBE" w:rsidR="002F5F87" w:rsidRDefault="002F5F87" w:rsidP="002F5F87">
      <w:r>
        <w:t xml:space="preserve">Podemos observar que falta la pista de </w:t>
      </w:r>
      <w:r w:rsidR="001E7441">
        <w:t>alfombra</w:t>
      </w:r>
      <w:r>
        <w:t>, esto es porque al tener pocos registros y para los entrenamientos se decidió eliminarla.</w:t>
      </w:r>
    </w:p>
    <w:p w14:paraId="00986FFB" w14:textId="56221E84" w:rsidR="004D5DB8" w:rsidRDefault="004D5DB8" w:rsidP="0080571F">
      <w:pPr>
        <w:pStyle w:val="Ttulodeseccin"/>
        <w:rPr>
          <w:b/>
          <w:bCs/>
        </w:rPr>
      </w:pPr>
      <w:bookmarkStart w:id="3" w:name="_Toc74137181"/>
      <w:r w:rsidRPr="0080571F">
        <w:rPr>
          <w:b/>
          <w:bCs/>
        </w:rPr>
        <w:lastRenderedPageBreak/>
        <w:t>Análisis de variables</w:t>
      </w:r>
      <w:bookmarkEnd w:id="3"/>
    </w:p>
    <w:p w14:paraId="75F98817" w14:textId="2AB7DF6E" w:rsidR="00696033" w:rsidRDefault="00696033" w:rsidP="00696033">
      <w:r>
        <w:t xml:space="preserve">Se ha realizado un análisis variable a variable y también se han observado ciertas variables </w:t>
      </w:r>
      <w:proofErr w:type="gramStart"/>
      <w:r>
        <w:t>en relación a</w:t>
      </w:r>
      <w:proofErr w:type="gramEnd"/>
      <w:r>
        <w:t xml:space="preserve"> otras:</w:t>
      </w:r>
    </w:p>
    <w:p w14:paraId="6B03386E" w14:textId="1197AE7E" w:rsidR="00696033" w:rsidRPr="002170D7" w:rsidRDefault="00696033" w:rsidP="00696033">
      <w:pPr>
        <w:pStyle w:val="Ttulo2"/>
        <w:rPr>
          <w:b w:val="0"/>
          <w:bCs w:val="0"/>
        </w:rPr>
      </w:pPr>
      <w:bookmarkStart w:id="4" w:name="_Toc74137182"/>
      <w:r w:rsidRPr="002170D7">
        <w:rPr>
          <w:b w:val="0"/>
          <w:bCs w:val="0"/>
        </w:rPr>
        <w:t>Edad:</w:t>
      </w:r>
      <w:bookmarkEnd w:id="4"/>
    </w:p>
    <w:p w14:paraId="030DD059" w14:textId="174A4345" w:rsidR="00696033" w:rsidRDefault="00696033" w:rsidP="00696033">
      <w:r>
        <w:rPr>
          <w:noProof/>
        </w:rPr>
        <w:drawing>
          <wp:inline distT="0" distB="0" distL="0" distR="0" wp14:anchorId="6B971A52" wp14:editId="1ED9AE95">
            <wp:extent cx="5400040" cy="13246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24610"/>
                    </a:xfrm>
                    <a:prstGeom prst="rect">
                      <a:avLst/>
                    </a:prstGeom>
                  </pic:spPr>
                </pic:pic>
              </a:graphicData>
            </a:graphic>
          </wp:inline>
        </w:drawing>
      </w:r>
    </w:p>
    <w:p w14:paraId="17036418" w14:textId="772C8564" w:rsidR="00696033" w:rsidRDefault="00696033" w:rsidP="00696033">
      <w:r>
        <w:rPr>
          <w:noProof/>
        </w:rPr>
        <w:drawing>
          <wp:inline distT="0" distB="0" distL="0" distR="0" wp14:anchorId="773145BC" wp14:editId="4B44ADF4">
            <wp:extent cx="2463833" cy="166182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1012" cy="1666665"/>
                    </a:xfrm>
                    <a:prstGeom prst="rect">
                      <a:avLst/>
                    </a:prstGeom>
                  </pic:spPr>
                </pic:pic>
              </a:graphicData>
            </a:graphic>
          </wp:inline>
        </w:drawing>
      </w:r>
      <w:r>
        <w:rPr>
          <w:noProof/>
        </w:rPr>
        <w:drawing>
          <wp:inline distT="0" distB="0" distL="0" distR="0" wp14:anchorId="22CE4A9F" wp14:editId="21F2B593">
            <wp:extent cx="2451115" cy="1693628"/>
            <wp:effectExtent l="0" t="0" r="635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7710" cy="1712004"/>
                    </a:xfrm>
                    <a:prstGeom prst="rect">
                      <a:avLst/>
                    </a:prstGeom>
                  </pic:spPr>
                </pic:pic>
              </a:graphicData>
            </a:graphic>
          </wp:inline>
        </w:drawing>
      </w:r>
    </w:p>
    <w:p w14:paraId="020647FD" w14:textId="320A0831" w:rsidR="00696033" w:rsidRDefault="00696033" w:rsidP="00696033">
      <w:r>
        <w:t>Podemos observar la edad de los jugadores ganadores y de los perdedores</w:t>
      </w:r>
      <w:r w:rsidR="003E2AB3">
        <w:t xml:space="preserve"> se distribuye siguiendo una normal si miramos la asimetría, curtosis y los histogramas, también se puede observar que la edad media de los perdedores suele ser mayor.</w:t>
      </w:r>
    </w:p>
    <w:p w14:paraId="45E9203C" w14:textId="3B9C13A5" w:rsidR="00AF0BB1" w:rsidRDefault="00AF0BB1" w:rsidP="00696033">
      <w:r>
        <w:rPr>
          <w:noProof/>
        </w:rPr>
        <w:drawing>
          <wp:inline distT="0" distB="0" distL="0" distR="0" wp14:anchorId="35C1D6DB" wp14:editId="685C5517">
            <wp:extent cx="5400040" cy="840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0105"/>
                    </a:xfrm>
                    <a:prstGeom prst="rect">
                      <a:avLst/>
                    </a:prstGeom>
                  </pic:spPr>
                </pic:pic>
              </a:graphicData>
            </a:graphic>
          </wp:inline>
        </w:drawing>
      </w:r>
    </w:p>
    <w:p w14:paraId="6DAA67F9" w14:textId="25C73CE5" w:rsidR="00AF0BB1" w:rsidRDefault="00AF0BB1" w:rsidP="00696033">
      <w:r>
        <w:t>Aquí podemos observar como en las pistas de alfombra es donde la edad tiene un importante factor, ya que los jugadores más jóvenes tienen más posibilidad de ganar observando las medias.</w:t>
      </w:r>
    </w:p>
    <w:p w14:paraId="6777F3BB" w14:textId="7FCE4544" w:rsidR="00AF0BB1" w:rsidRDefault="00AF0BB1" w:rsidP="00696033"/>
    <w:p w14:paraId="274436F8" w14:textId="5BDE9233" w:rsidR="00AF0BB1" w:rsidRPr="002170D7" w:rsidRDefault="00AF0BB1" w:rsidP="00AF0BB1">
      <w:pPr>
        <w:pStyle w:val="Ttulo2"/>
        <w:rPr>
          <w:b w:val="0"/>
          <w:bCs w:val="0"/>
        </w:rPr>
      </w:pPr>
      <w:bookmarkStart w:id="5" w:name="_Toc74137183"/>
      <w:r w:rsidRPr="002170D7">
        <w:rPr>
          <w:b w:val="0"/>
          <w:bCs w:val="0"/>
        </w:rPr>
        <w:lastRenderedPageBreak/>
        <w:t>Posición en ranking ATP:</w:t>
      </w:r>
      <w:bookmarkEnd w:id="5"/>
    </w:p>
    <w:p w14:paraId="049BA405" w14:textId="0DB2BEBC" w:rsidR="00AF0BB1" w:rsidRDefault="00AF0BB1" w:rsidP="00AF0BB1">
      <w:r>
        <w:rPr>
          <w:noProof/>
        </w:rPr>
        <w:drawing>
          <wp:inline distT="0" distB="0" distL="0" distR="0" wp14:anchorId="278EB26C" wp14:editId="285F9FBE">
            <wp:extent cx="5400040" cy="15684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68450"/>
                    </a:xfrm>
                    <a:prstGeom prst="rect">
                      <a:avLst/>
                    </a:prstGeom>
                  </pic:spPr>
                </pic:pic>
              </a:graphicData>
            </a:graphic>
          </wp:inline>
        </w:drawing>
      </w:r>
    </w:p>
    <w:p w14:paraId="1D4BF8E2" w14:textId="141BDED2" w:rsidR="00AF0BB1" w:rsidRDefault="00AF0BB1" w:rsidP="00AF0BB1">
      <w:r>
        <w:rPr>
          <w:noProof/>
        </w:rPr>
        <w:drawing>
          <wp:inline distT="0" distB="0" distL="0" distR="0" wp14:anchorId="0E90A376" wp14:editId="3673D0BE">
            <wp:extent cx="2512880" cy="1701579"/>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3640" cy="1708865"/>
                    </a:xfrm>
                    <a:prstGeom prst="rect">
                      <a:avLst/>
                    </a:prstGeom>
                  </pic:spPr>
                </pic:pic>
              </a:graphicData>
            </a:graphic>
          </wp:inline>
        </w:drawing>
      </w:r>
      <w:r>
        <w:rPr>
          <w:noProof/>
        </w:rPr>
        <w:drawing>
          <wp:inline distT="0" distB="0" distL="0" distR="0" wp14:anchorId="2CCAA0B6" wp14:editId="4BC7A357">
            <wp:extent cx="2472856" cy="1664963"/>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9416" cy="1682846"/>
                    </a:xfrm>
                    <a:prstGeom prst="rect">
                      <a:avLst/>
                    </a:prstGeom>
                  </pic:spPr>
                </pic:pic>
              </a:graphicData>
            </a:graphic>
          </wp:inline>
        </w:drawing>
      </w:r>
    </w:p>
    <w:p w14:paraId="0C3FD0F2" w14:textId="29990DC8" w:rsidR="00AF0BB1" w:rsidRDefault="00AF0BB1" w:rsidP="00AF0BB1">
      <w:pPr>
        <w:rPr>
          <w:noProof/>
        </w:rPr>
      </w:pPr>
      <w:r>
        <w:t>En cuanto a la posición en el ranking de la ATP, tanto jugadores ganadores como perdedores tienen una posición alta en la ATP, siendo la de los ganadores superior como es coherente.</w:t>
      </w:r>
      <w:r w:rsidRPr="00AF0BB1">
        <w:rPr>
          <w:noProof/>
        </w:rPr>
        <w:t xml:space="preserve"> </w:t>
      </w:r>
      <w:r>
        <w:rPr>
          <w:noProof/>
        </w:rPr>
        <w:drawing>
          <wp:inline distT="0" distB="0" distL="0" distR="0" wp14:anchorId="5C77B8F0" wp14:editId="77FEAE45">
            <wp:extent cx="5400040" cy="8312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831215"/>
                    </a:xfrm>
                    <a:prstGeom prst="rect">
                      <a:avLst/>
                    </a:prstGeom>
                  </pic:spPr>
                </pic:pic>
              </a:graphicData>
            </a:graphic>
          </wp:inline>
        </w:drawing>
      </w:r>
    </w:p>
    <w:p w14:paraId="6FB28C04" w14:textId="1400E8DD" w:rsidR="00AF0BB1" w:rsidRDefault="00AF0BB1" w:rsidP="00AF0BB1">
      <w:pPr>
        <w:rPr>
          <w:noProof/>
        </w:rPr>
      </w:pPr>
      <w:r>
        <w:rPr>
          <w:noProof/>
        </w:rPr>
        <w:t xml:space="preserve">Tambien se puede observar que en pistas de </w:t>
      </w:r>
      <w:r w:rsidR="002F5F87">
        <w:rPr>
          <w:noProof/>
        </w:rPr>
        <w:t xml:space="preserve">tierra </w:t>
      </w:r>
      <w:r w:rsidR="00656111">
        <w:rPr>
          <w:noProof/>
        </w:rPr>
        <w:t xml:space="preserve">dura </w:t>
      </w:r>
      <w:r w:rsidR="002F5F87">
        <w:rPr>
          <w:noProof/>
        </w:rPr>
        <w:t>es donde más diferencia de rango podemos observar</w:t>
      </w:r>
      <w:r w:rsidR="001E7441">
        <w:rPr>
          <w:noProof/>
        </w:rPr>
        <w:t xml:space="preserve"> es en tierra batida.</w:t>
      </w:r>
    </w:p>
    <w:p w14:paraId="01F214BF" w14:textId="3F12882D" w:rsidR="009309D0" w:rsidRDefault="009309D0" w:rsidP="00AF0BB1">
      <w:pPr>
        <w:rPr>
          <w:noProof/>
        </w:rPr>
      </w:pPr>
    </w:p>
    <w:p w14:paraId="44FF074F" w14:textId="698808F2" w:rsidR="009309D0" w:rsidRPr="002170D7" w:rsidRDefault="009309D0" w:rsidP="009309D0">
      <w:pPr>
        <w:pStyle w:val="Ttulo2"/>
        <w:rPr>
          <w:b w:val="0"/>
          <w:bCs w:val="0"/>
        </w:rPr>
      </w:pPr>
      <w:bookmarkStart w:id="6" w:name="_Toc74137184"/>
      <w:r w:rsidRPr="002170D7">
        <w:rPr>
          <w:b w:val="0"/>
          <w:bCs w:val="0"/>
        </w:rPr>
        <w:lastRenderedPageBreak/>
        <w:t>Altura:</w:t>
      </w:r>
      <w:bookmarkEnd w:id="6"/>
    </w:p>
    <w:p w14:paraId="22CC2107" w14:textId="6A626861" w:rsidR="009309D0" w:rsidRDefault="009309D0" w:rsidP="009309D0">
      <w:r>
        <w:rPr>
          <w:noProof/>
        </w:rPr>
        <w:drawing>
          <wp:inline distT="0" distB="0" distL="0" distR="0" wp14:anchorId="2132A051" wp14:editId="2E3D1540">
            <wp:extent cx="5400040" cy="15500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50035"/>
                    </a:xfrm>
                    <a:prstGeom prst="rect">
                      <a:avLst/>
                    </a:prstGeom>
                  </pic:spPr>
                </pic:pic>
              </a:graphicData>
            </a:graphic>
          </wp:inline>
        </w:drawing>
      </w:r>
    </w:p>
    <w:p w14:paraId="5C4B4A79" w14:textId="5AF6A79E" w:rsidR="009309D0" w:rsidRDefault="009309D0" w:rsidP="009309D0">
      <w:r>
        <w:rPr>
          <w:noProof/>
        </w:rPr>
        <w:drawing>
          <wp:inline distT="0" distB="0" distL="0" distR="0" wp14:anchorId="2E01E8A4" wp14:editId="0B411606">
            <wp:extent cx="2488758" cy="1668681"/>
            <wp:effectExtent l="0" t="0" r="698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4832" cy="1679458"/>
                    </a:xfrm>
                    <a:prstGeom prst="rect">
                      <a:avLst/>
                    </a:prstGeom>
                  </pic:spPr>
                </pic:pic>
              </a:graphicData>
            </a:graphic>
          </wp:inline>
        </w:drawing>
      </w:r>
      <w:r>
        <w:rPr>
          <w:noProof/>
        </w:rPr>
        <w:drawing>
          <wp:inline distT="0" distB="0" distL="0" distR="0" wp14:anchorId="732EED8C" wp14:editId="5F22823F">
            <wp:extent cx="2409245" cy="164362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7792" cy="1656277"/>
                    </a:xfrm>
                    <a:prstGeom prst="rect">
                      <a:avLst/>
                    </a:prstGeom>
                  </pic:spPr>
                </pic:pic>
              </a:graphicData>
            </a:graphic>
          </wp:inline>
        </w:drawing>
      </w:r>
    </w:p>
    <w:p w14:paraId="32779A0B" w14:textId="783D9B4F" w:rsidR="00E67EE0" w:rsidRDefault="009309D0" w:rsidP="00E67EE0">
      <w:r>
        <w:t>En cuanto a la altura de los jugadores</w:t>
      </w:r>
      <w:r w:rsidR="00E67EE0">
        <w:t>, tanto los ganadores como los perdedores se distribuyen de la misma forma</w:t>
      </w:r>
      <w:r w:rsidR="007B28D4">
        <w:t>, además se aproxima a una normal.</w:t>
      </w:r>
    </w:p>
    <w:p w14:paraId="6E7C2D77" w14:textId="2CE93388" w:rsidR="007B28D4" w:rsidRDefault="007B28D4" w:rsidP="00E67EE0"/>
    <w:p w14:paraId="096AA148" w14:textId="6564E9AC" w:rsidR="007B28D4" w:rsidRPr="002170D7" w:rsidRDefault="007B28D4" w:rsidP="007B28D4">
      <w:pPr>
        <w:pStyle w:val="Ttulo2"/>
        <w:rPr>
          <w:b w:val="0"/>
          <w:bCs w:val="0"/>
        </w:rPr>
      </w:pPr>
      <w:bookmarkStart w:id="7" w:name="_Toc74137185"/>
      <w:r w:rsidRPr="002170D7">
        <w:rPr>
          <w:b w:val="0"/>
          <w:bCs w:val="0"/>
        </w:rPr>
        <w:t>Duración de la partida:</w:t>
      </w:r>
      <w:bookmarkEnd w:id="7"/>
    </w:p>
    <w:p w14:paraId="6B6568C3" w14:textId="0E7EDC96" w:rsidR="007B28D4" w:rsidRDefault="007B28D4" w:rsidP="007B28D4">
      <w:pPr>
        <w:jc w:val="center"/>
      </w:pPr>
      <w:r>
        <w:rPr>
          <w:noProof/>
        </w:rPr>
        <w:drawing>
          <wp:inline distT="0" distB="0" distL="0" distR="0" wp14:anchorId="09211DC8" wp14:editId="56803DBF">
            <wp:extent cx="5038725" cy="9144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8725" cy="914400"/>
                    </a:xfrm>
                    <a:prstGeom prst="rect">
                      <a:avLst/>
                    </a:prstGeom>
                  </pic:spPr>
                </pic:pic>
              </a:graphicData>
            </a:graphic>
          </wp:inline>
        </w:drawing>
      </w:r>
    </w:p>
    <w:p w14:paraId="33E11CE4" w14:textId="764417D8" w:rsidR="007B28D4" w:rsidRDefault="007B28D4" w:rsidP="007B28D4">
      <w:pPr>
        <w:jc w:val="center"/>
      </w:pPr>
      <w:r>
        <w:rPr>
          <w:noProof/>
        </w:rPr>
        <w:drawing>
          <wp:inline distT="0" distB="0" distL="0" distR="0" wp14:anchorId="709A492E" wp14:editId="429C03A1">
            <wp:extent cx="2862469" cy="188955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986" cy="1893193"/>
                    </a:xfrm>
                    <a:prstGeom prst="rect">
                      <a:avLst/>
                    </a:prstGeom>
                  </pic:spPr>
                </pic:pic>
              </a:graphicData>
            </a:graphic>
          </wp:inline>
        </w:drawing>
      </w:r>
    </w:p>
    <w:p w14:paraId="2D53A9F0" w14:textId="7B37E9AE" w:rsidR="007B28D4" w:rsidRDefault="007B28D4" w:rsidP="007B28D4">
      <w:r>
        <w:lastRenderedPageBreak/>
        <w:t>Observando la duración de las partidas, podemos ver que la mayor parte de las partidas dura aproximadamente una hora y 40 minutos.</w:t>
      </w:r>
    </w:p>
    <w:p w14:paraId="2B0CB68B" w14:textId="282D0833" w:rsidR="007B28D4" w:rsidRDefault="007B28D4" w:rsidP="007B28D4">
      <w:r>
        <w:rPr>
          <w:noProof/>
        </w:rPr>
        <w:drawing>
          <wp:inline distT="0" distB="0" distL="0" distR="0" wp14:anchorId="77055670" wp14:editId="22D1F18A">
            <wp:extent cx="5400040" cy="117665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176655"/>
                    </a:xfrm>
                    <a:prstGeom prst="rect">
                      <a:avLst/>
                    </a:prstGeom>
                  </pic:spPr>
                </pic:pic>
              </a:graphicData>
            </a:graphic>
          </wp:inline>
        </w:drawing>
      </w:r>
    </w:p>
    <w:p w14:paraId="62A046D2" w14:textId="5B48BB2E" w:rsidR="007B28D4" w:rsidRDefault="007B28D4" w:rsidP="007B28D4">
      <w:r>
        <w:t>También se puede ver que las partidas más largas son las de césped</w:t>
      </w:r>
      <w:r w:rsidR="002A522E">
        <w:t>, pudiendo deberse esto a que la pista de césped es la más rápida</w:t>
      </w:r>
      <w:r>
        <w:t xml:space="preserve"> (ignorando alfombra ya que solo contamos con 1 registro).</w:t>
      </w:r>
    </w:p>
    <w:p w14:paraId="1041C65B" w14:textId="3A03294A" w:rsidR="00835D63" w:rsidRPr="002170D7" w:rsidRDefault="00835D63" w:rsidP="00835D63">
      <w:pPr>
        <w:pStyle w:val="Ttulo2"/>
        <w:rPr>
          <w:b w:val="0"/>
          <w:bCs w:val="0"/>
        </w:rPr>
      </w:pPr>
      <w:bookmarkStart w:id="8" w:name="_Toc74137186"/>
      <w:r w:rsidRPr="002170D7">
        <w:rPr>
          <w:b w:val="0"/>
          <w:bCs w:val="0"/>
        </w:rPr>
        <w:t>Mano dominante:</w:t>
      </w:r>
      <w:bookmarkEnd w:id="8"/>
    </w:p>
    <w:p w14:paraId="2653D460" w14:textId="07CC7286" w:rsidR="00835D63" w:rsidRDefault="00835D63" w:rsidP="00835D63">
      <w:pPr>
        <w:jc w:val="center"/>
      </w:pPr>
      <w:r>
        <w:rPr>
          <w:noProof/>
        </w:rPr>
        <w:drawing>
          <wp:inline distT="0" distB="0" distL="0" distR="0" wp14:anchorId="589D04BC" wp14:editId="1ACB7B56">
            <wp:extent cx="2600325" cy="885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0325" cy="885825"/>
                    </a:xfrm>
                    <a:prstGeom prst="rect">
                      <a:avLst/>
                    </a:prstGeom>
                  </pic:spPr>
                </pic:pic>
              </a:graphicData>
            </a:graphic>
          </wp:inline>
        </w:drawing>
      </w:r>
      <w:r>
        <w:rPr>
          <w:noProof/>
        </w:rPr>
        <w:drawing>
          <wp:inline distT="0" distB="0" distL="0" distR="0" wp14:anchorId="30097934" wp14:editId="767B875F">
            <wp:extent cx="25908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885825"/>
                    </a:xfrm>
                    <a:prstGeom prst="rect">
                      <a:avLst/>
                    </a:prstGeom>
                  </pic:spPr>
                </pic:pic>
              </a:graphicData>
            </a:graphic>
          </wp:inline>
        </w:drawing>
      </w:r>
    </w:p>
    <w:p w14:paraId="495239CC" w14:textId="4A6CBD8A" w:rsidR="00835D63" w:rsidRDefault="00835D63" w:rsidP="00835D63">
      <w:r>
        <w:t xml:space="preserve">Analizando el tipo de mano que utilizan los jugadores, podemos ver </w:t>
      </w:r>
      <w:proofErr w:type="gramStart"/>
      <w:r>
        <w:t>que</w:t>
      </w:r>
      <w:proofErr w:type="gramEnd"/>
      <w:r>
        <w:t xml:space="preserve"> en ambos casos, los diestros son la mayoría.</w:t>
      </w:r>
    </w:p>
    <w:p w14:paraId="48B021B0" w14:textId="13F8CABC" w:rsidR="00835D63" w:rsidRDefault="00835D63" w:rsidP="00835D63">
      <w:pPr>
        <w:jc w:val="center"/>
      </w:pPr>
      <w:r>
        <w:rPr>
          <w:noProof/>
        </w:rPr>
        <w:drawing>
          <wp:inline distT="0" distB="0" distL="0" distR="0" wp14:anchorId="3918795A" wp14:editId="7AF438F3">
            <wp:extent cx="2543175" cy="12858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3175" cy="1285875"/>
                    </a:xfrm>
                    <a:prstGeom prst="rect">
                      <a:avLst/>
                    </a:prstGeom>
                  </pic:spPr>
                </pic:pic>
              </a:graphicData>
            </a:graphic>
          </wp:inline>
        </w:drawing>
      </w:r>
    </w:p>
    <w:p w14:paraId="76E820D8" w14:textId="77777777" w:rsidR="00131667" w:rsidRDefault="00716B99" w:rsidP="00835D63">
      <w:r>
        <w:t>También es destacable el hecho de que independientemente de la categoría, se mantiene una diferencia significativa entre zurdos y diestros.</w:t>
      </w:r>
    </w:p>
    <w:p w14:paraId="4A8648F7" w14:textId="12BFCB81" w:rsidR="00835D63" w:rsidRDefault="00131667" w:rsidP="00131667">
      <w:pPr>
        <w:jc w:val="center"/>
      </w:pPr>
      <w:r>
        <w:rPr>
          <w:noProof/>
        </w:rPr>
        <w:lastRenderedPageBreak/>
        <w:drawing>
          <wp:inline distT="0" distB="0" distL="0" distR="0" wp14:anchorId="51DBA537" wp14:editId="725E07B1">
            <wp:extent cx="2238375" cy="34099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3409950"/>
                    </a:xfrm>
                    <a:prstGeom prst="rect">
                      <a:avLst/>
                    </a:prstGeom>
                  </pic:spPr>
                </pic:pic>
              </a:graphicData>
            </a:graphic>
          </wp:inline>
        </w:drawing>
      </w:r>
    </w:p>
    <w:p w14:paraId="62EEBC19" w14:textId="5D0CD0E5" w:rsidR="00131667" w:rsidRDefault="00F63EF9" w:rsidP="00131667">
      <w:r>
        <w:t>Cabe destacar que en los puestos 1 y 2, contamos con muchas partidas de jugadores zurdos a diferencia de puestos inferiores, este hecho puede que se deba a Rafael Nadal.</w:t>
      </w:r>
    </w:p>
    <w:p w14:paraId="4FB6C0B9" w14:textId="310C69C0" w:rsidR="00A338DB" w:rsidRDefault="00A338DB" w:rsidP="00131667"/>
    <w:p w14:paraId="4441BDD8" w14:textId="6683FE56" w:rsidR="00A338DB" w:rsidRPr="002170D7" w:rsidRDefault="00AA7C0C" w:rsidP="00AA7C0C">
      <w:pPr>
        <w:pStyle w:val="Ttulodeseccin"/>
        <w:rPr>
          <w:b/>
          <w:bCs/>
        </w:rPr>
      </w:pPr>
      <w:bookmarkStart w:id="9" w:name="_Toc74137187"/>
      <w:r w:rsidRPr="002170D7">
        <w:rPr>
          <w:b/>
          <w:bCs/>
        </w:rPr>
        <w:lastRenderedPageBreak/>
        <w:t>Descripción de los modelos:</w:t>
      </w:r>
      <w:bookmarkEnd w:id="9"/>
    </w:p>
    <w:p w14:paraId="70C10F5E" w14:textId="370935C4" w:rsidR="00AA7C0C" w:rsidRPr="002170D7" w:rsidRDefault="002170D7" w:rsidP="002170D7">
      <w:pPr>
        <w:pStyle w:val="Ttulo2"/>
        <w:rPr>
          <w:b w:val="0"/>
          <w:bCs w:val="0"/>
        </w:rPr>
      </w:pPr>
      <w:bookmarkStart w:id="10" w:name="_Toc74137188"/>
      <w:r w:rsidRPr="002170D7">
        <w:rPr>
          <w:b w:val="0"/>
          <w:bCs w:val="0"/>
        </w:rPr>
        <w:t xml:space="preserve">Modelo de Regresión Logística con </w:t>
      </w:r>
      <w:proofErr w:type="spellStart"/>
      <w:r w:rsidRPr="002170D7">
        <w:rPr>
          <w:b w:val="0"/>
          <w:bCs w:val="0"/>
        </w:rPr>
        <w:t>One</w:t>
      </w:r>
      <w:proofErr w:type="spellEnd"/>
      <w:r w:rsidRPr="002170D7">
        <w:rPr>
          <w:b w:val="0"/>
          <w:bCs w:val="0"/>
        </w:rPr>
        <w:t>-vs-</w:t>
      </w:r>
      <w:proofErr w:type="spellStart"/>
      <w:r w:rsidRPr="002170D7">
        <w:rPr>
          <w:b w:val="0"/>
          <w:bCs w:val="0"/>
        </w:rPr>
        <w:t>All</w:t>
      </w:r>
      <w:proofErr w:type="spellEnd"/>
      <w:r w:rsidRPr="002170D7">
        <w:rPr>
          <w:b w:val="0"/>
          <w:bCs w:val="0"/>
        </w:rPr>
        <w:t>:</w:t>
      </w:r>
      <w:bookmarkEnd w:id="10"/>
    </w:p>
    <w:p w14:paraId="29057234" w14:textId="6A51CD03" w:rsidR="002170D7" w:rsidRDefault="002170D7" w:rsidP="002170D7">
      <w:r>
        <w:t xml:space="preserve">El clasificador </w:t>
      </w:r>
      <w:proofErr w:type="spellStart"/>
      <w:r>
        <w:t>OnevsRest</w:t>
      </w:r>
      <w:proofErr w:type="spellEnd"/>
      <w:r>
        <w:t xml:space="preserve"> (</w:t>
      </w:r>
      <w:proofErr w:type="spellStart"/>
      <w:r>
        <w:t>One</w:t>
      </w:r>
      <w:proofErr w:type="spellEnd"/>
      <w:r>
        <w:t>-vs-</w:t>
      </w:r>
      <w:proofErr w:type="spellStart"/>
      <w:r>
        <w:t>All</w:t>
      </w:r>
      <w:proofErr w:type="spellEnd"/>
      <w:r>
        <w:t>) es un tipo de clasificador multiclase que funciona con un clasificador binario de base, en nuestro caso una regresión logística.</w:t>
      </w:r>
    </w:p>
    <w:p w14:paraId="48A7E22B" w14:textId="5F32CEC5" w:rsidR="002170D7" w:rsidRDefault="002170D7" w:rsidP="00A327BC">
      <w:pPr>
        <w:ind w:firstLine="0"/>
      </w:pPr>
      <w:r>
        <w:t>El funcionamiento se fundamenta en obtener clasificaciones binarias entre todas las clases existentes, así con cada instancia comprueba si la clase es o no la que debería ser en la fase de entrenamiento.</w:t>
      </w:r>
    </w:p>
    <w:p w14:paraId="77606463" w14:textId="3B333DDF" w:rsidR="002170D7" w:rsidRDefault="002170D7" w:rsidP="009A3EBA">
      <w:pPr>
        <w:ind w:firstLine="0"/>
      </w:pPr>
      <w:r>
        <w:t xml:space="preserve">Para hacer las predicciones, realiza una clasificación binaria con cada clase, y la que más confianza tenga es la que </w:t>
      </w:r>
      <w:proofErr w:type="gramStart"/>
      <w:r>
        <w:t>elige como</w:t>
      </w:r>
      <w:proofErr w:type="gramEnd"/>
      <w:r>
        <w:t xml:space="preserve"> resultado.</w:t>
      </w:r>
    </w:p>
    <w:p w14:paraId="37D979D7" w14:textId="7BC1CDCB" w:rsidR="002170D7" w:rsidRDefault="002170D7" w:rsidP="002170D7">
      <w:pPr>
        <w:jc w:val="center"/>
      </w:pPr>
      <w:r>
        <w:rPr>
          <w:noProof/>
        </w:rPr>
        <w:drawing>
          <wp:inline distT="0" distB="0" distL="0" distR="0" wp14:anchorId="1D9ED14E" wp14:editId="79C46911">
            <wp:extent cx="3848431" cy="240814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35"/>
                    <a:stretch>
                      <a:fillRect/>
                    </a:stretch>
                  </pic:blipFill>
                  <pic:spPr>
                    <a:xfrm>
                      <a:off x="0" y="0"/>
                      <a:ext cx="3855677" cy="2412681"/>
                    </a:xfrm>
                    <a:prstGeom prst="rect">
                      <a:avLst/>
                    </a:prstGeom>
                  </pic:spPr>
                </pic:pic>
              </a:graphicData>
            </a:graphic>
          </wp:inline>
        </w:drawing>
      </w:r>
    </w:p>
    <w:p w14:paraId="5500E120" w14:textId="45DF20B5" w:rsidR="005C561C" w:rsidRDefault="005C561C" w:rsidP="005C561C">
      <w:r>
        <w:rPr>
          <w:rStyle w:val="nfasis"/>
          <w:lang w:bidi="es-ES"/>
        </w:rPr>
        <w:t xml:space="preserve">Ilustración </w:t>
      </w:r>
      <w:proofErr w:type="spellStart"/>
      <w:r>
        <w:rPr>
          <w:rStyle w:val="nfasis"/>
          <w:lang w:bidi="es-ES"/>
        </w:rPr>
        <w:t>One</w:t>
      </w:r>
      <w:proofErr w:type="spellEnd"/>
      <w:r>
        <w:rPr>
          <w:rStyle w:val="nfasis"/>
          <w:lang w:bidi="es-ES"/>
        </w:rPr>
        <w:t>-vs-</w:t>
      </w:r>
      <w:proofErr w:type="spellStart"/>
      <w:r>
        <w:rPr>
          <w:rStyle w:val="nfasis"/>
          <w:lang w:bidi="es-ES"/>
        </w:rPr>
        <w:t>All</w:t>
      </w:r>
      <w:proofErr w:type="spellEnd"/>
      <w:r>
        <w:rPr>
          <w:lang w:bidi="es-ES"/>
        </w:rPr>
        <w:t>.</w:t>
      </w:r>
      <w:r w:rsidR="00B11A26">
        <w:rPr>
          <w:lang w:bidi="es-ES"/>
        </w:rPr>
        <w:t xml:space="preserve"> </w:t>
      </w:r>
      <w:proofErr w:type="spellStart"/>
      <w:r w:rsidR="00B11A26">
        <w:t>Anton</w:t>
      </w:r>
      <w:proofErr w:type="spellEnd"/>
      <w:r w:rsidR="00B11A26">
        <w:t xml:space="preserve"> </w:t>
      </w:r>
      <w:proofErr w:type="spellStart"/>
      <w:r w:rsidR="00B11A26">
        <w:t>Haugen</w:t>
      </w:r>
      <w:proofErr w:type="spellEnd"/>
      <w:r w:rsidR="00B11A26">
        <w:t xml:space="preserve"> (1 </w:t>
      </w:r>
      <w:proofErr w:type="gramStart"/>
      <w:r w:rsidR="00B11A26">
        <w:t>Marzo</w:t>
      </w:r>
      <w:proofErr w:type="gramEnd"/>
      <w:r w:rsidR="00B11A26">
        <w:t xml:space="preserve"> 2021). </w:t>
      </w:r>
    </w:p>
    <w:p w14:paraId="1BF6A788" w14:textId="77777777" w:rsidR="00B11A26" w:rsidRDefault="00B11A26" w:rsidP="005C561C"/>
    <w:p w14:paraId="3283E524" w14:textId="40FA6A8B" w:rsidR="002170D7" w:rsidRDefault="002170D7" w:rsidP="002170D7">
      <w:pPr>
        <w:pStyle w:val="Ttulo2"/>
        <w:rPr>
          <w:b w:val="0"/>
          <w:bCs w:val="0"/>
        </w:rPr>
      </w:pPr>
      <w:bookmarkStart w:id="11" w:name="_Toc74137189"/>
      <w:r w:rsidRPr="002170D7">
        <w:rPr>
          <w:b w:val="0"/>
          <w:bCs w:val="0"/>
        </w:rPr>
        <w:t>Modelo de Arboles de decisión:</w:t>
      </w:r>
      <w:bookmarkEnd w:id="11"/>
    </w:p>
    <w:p w14:paraId="61D61E33" w14:textId="6A350727" w:rsidR="002170D7" w:rsidRDefault="002170D7" w:rsidP="002170D7">
      <w:r w:rsidRPr="002170D7">
        <w:t xml:space="preserve">Los </w:t>
      </w:r>
      <w:proofErr w:type="spellStart"/>
      <w:r w:rsidRPr="002170D7">
        <w:t>arboles</w:t>
      </w:r>
      <w:proofErr w:type="spellEnd"/>
      <w:r w:rsidRPr="002170D7">
        <w:t xml:space="preserve"> de decisión funcionan en base a un primer nodo base del que se van generando distintas ramas en base a ciertas características que llevan a otros nodos, de manera que dependiendo de la instancia que estemos prediciendo, llegará hasta un nodo terminal que es el que indica el tipo de clase que se predice.</w:t>
      </w:r>
    </w:p>
    <w:p w14:paraId="0F604B79" w14:textId="5308F332" w:rsidR="002170D7" w:rsidRDefault="002170D7" w:rsidP="002170D7">
      <w:pPr>
        <w:jc w:val="center"/>
      </w:pPr>
      <w:r>
        <w:rPr>
          <w:noProof/>
        </w:rPr>
        <w:lastRenderedPageBreak/>
        <w:drawing>
          <wp:inline distT="0" distB="0" distL="0" distR="0" wp14:anchorId="2FE673ED" wp14:editId="24C363C7">
            <wp:extent cx="4961614" cy="2388457"/>
            <wp:effectExtent l="0" t="0" r="0" b="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pic:nvPicPr>
                  <pic:blipFill>
                    <a:blip r:embed="rId36"/>
                    <a:stretch>
                      <a:fillRect/>
                    </a:stretch>
                  </pic:blipFill>
                  <pic:spPr>
                    <a:xfrm>
                      <a:off x="0" y="0"/>
                      <a:ext cx="4967576" cy="2391327"/>
                    </a:xfrm>
                    <a:prstGeom prst="rect">
                      <a:avLst/>
                    </a:prstGeom>
                  </pic:spPr>
                </pic:pic>
              </a:graphicData>
            </a:graphic>
          </wp:inline>
        </w:drawing>
      </w:r>
    </w:p>
    <w:p w14:paraId="1966B795" w14:textId="1713734A" w:rsidR="005C561C" w:rsidRDefault="005C561C" w:rsidP="005C561C">
      <w:r>
        <w:rPr>
          <w:rStyle w:val="nfasis"/>
          <w:lang w:bidi="es-ES"/>
        </w:rPr>
        <w:t>Ilustración Árbol de decisión</w:t>
      </w:r>
      <w:r>
        <w:rPr>
          <w:lang w:bidi="es-ES"/>
        </w:rPr>
        <w:t>.</w:t>
      </w:r>
      <w:r w:rsidR="00B11A26">
        <w:rPr>
          <w:lang w:bidi="es-ES"/>
        </w:rPr>
        <w:t xml:space="preserve"> </w:t>
      </w:r>
      <w:r w:rsidR="00B11A26">
        <w:t xml:space="preserve">Casper Hansen (15 </w:t>
      </w:r>
      <w:proofErr w:type="gramStart"/>
      <w:r w:rsidR="00B11A26">
        <w:t>Septiembre</w:t>
      </w:r>
      <w:proofErr w:type="gramEnd"/>
      <w:r w:rsidR="00B11A26">
        <w:t xml:space="preserve"> 2021).</w:t>
      </w:r>
    </w:p>
    <w:p w14:paraId="4427FFBF" w14:textId="178EF401" w:rsidR="002170D7" w:rsidRDefault="002170D7" w:rsidP="002170D7">
      <w:pPr>
        <w:pStyle w:val="Ttulo2"/>
        <w:rPr>
          <w:b w:val="0"/>
          <w:bCs w:val="0"/>
        </w:rPr>
      </w:pPr>
      <w:bookmarkStart w:id="12" w:name="_Toc74137190"/>
      <w:r w:rsidRPr="002170D7">
        <w:rPr>
          <w:b w:val="0"/>
          <w:bCs w:val="0"/>
        </w:rPr>
        <w:t>Modelo de Bosques Aleatorios:</w:t>
      </w:r>
      <w:bookmarkEnd w:id="12"/>
    </w:p>
    <w:p w14:paraId="623398BD" w14:textId="3DFB2C76" w:rsidR="002170D7" w:rsidRPr="002170D7" w:rsidRDefault="002170D7" w:rsidP="002170D7">
      <w:r w:rsidRPr="002170D7">
        <w:t>Los Bosques aleatorios (</w:t>
      </w:r>
      <w:proofErr w:type="spellStart"/>
      <w:r w:rsidRPr="002170D7">
        <w:t>Random</w:t>
      </w:r>
      <w:proofErr w:type="spellEnd"/>
      <w:r w:rsidRPr="002170D7">
        <w:t xml:space="preserve"> Forest) hacen uso de los </w:t>
      </w:r>
      <w:proofErr w:type="spellStart"/>
      <w:r w:rsidRPr="002170D7">
        <w:t>arboles</w:t>
      </w:r>
      <w:proofErr w:type="spellEnd"/>
      <w:r w:rsidRPr="002170D7">
        <w:t xml:space="preserve"> de decisión, de manera que combinan diversos arboles de decisión, esto lo realizan creando cada </w:t>
      </w:r>
      <w:proofErr w:type="spellStart"/>
      <w:r w:rsidRPr="002170D7">
        <w:t>arbol</w:t>
      </w:r>
      <w:proofErr w:type="spellEnd"/>
      <w:r w:rsidRPr="002170D7">
        <w:t xml:space="preserve"> en base a un vector aleatorio de valores, todos los vectores se generan de manera aleatoria, y posteriormente se promedian entre estos, de manera que se evita el problema de </w:t>
      </w:r>
      <w:proofErr w:type="spellStart"/>
      <w:r w:rsidRPr="002170D7">
        <w:t>overfitting</w:t>
      </w:r>
      <w:proofErr w:type="spellEnd"/>
      <w:r w:rsidRPr="002170D7">
        <w:t>.</w:t>
      </w:r>
    </w:p>
    <w:p w14:paraId="67E579B1" w14:textId="61AF6EF0" w:rsidR="002170D7" w:rsidRDefault="002170D7" w:rsidP="002170D7">
      <w:pPr>
        <w:jc w:val="center"/>
      </w:pPr>
      <w:r>
        <w:rPr>
          <w:noProof/>
        </w:rPr>
        <w:drawing>
          <wp:inline distT="0" distB="0" distL="0" distR="0" wp14:anchorId="7041B459" wp14:editId="01019C2E">
            <wp:extent cx="4198288" cy="278847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7"/>
                    <a:stretch>
                      <a:fillRect/>
                    </a:stretch>
                  </pic:blipFill>
                  <pic:spPr>
                    <a:xfrm>
                      <a:off x="0" y="0"/>
                      <a:ext cx="4203943" cy="2792227"/>
                    </a:xfrm>
                    <a:prstGeom prst="rect">
                      <a:avLst/>
                    </a:prstGeom>
                  </pic:spPr>
                </pic:pic>
              </a:graphicData>
            </a:graphic>
          </wp:inline>
        </w:drawing>
      </w:r>
    </w:p>
    <w:p w14:paraId="223FDAD6" w14:textId="17B4BC05" w:rsidR="005C561C" w:rsidRDefault="005C561C" w:rsidP="005C561C">
      <w:r>
        <w:rPr>
          <w:rStyle w:val="nfasis"/>
          <w:lang w:bidi="es-ES"/>
        </w:rPr>
        <w:t>Ilustración Bosque Aleatorio</w:t>
      </w:r>
      <w:r>
        <w:rPr>
          <w:lang w:bidi="es-ES"/>
        </w:rPr>
        <w:t>.</w:t>
      </w:r>
      <w:r w:rsidR="00B11A26">
        <w:rPr>
          <w:lang w:bidi="es-ES"/>
        </w:rPr>
        <w:t xml:space="preserve"> </w:t>
      </w:r>
      <w:r w:rsidR="00B11A26">
        <w:t>CFI</w:t>
      </w:r>
      <w:r w:rsidR="00B11A26" w:rsidRPr="00965B4D">
        <w:t xml:space="preserve"> </w:t>
      </w:r>
      <w:r w:rsidR="00B11A26">
        <w:t>(2021).</w:t>
      </w:r>
    </w:p>
    <w:p w14:paraId="419D58FB" w14:textId="4C6B7B16" w:rsidR="008860B1" w:rsidRDefault="008860B1" w:rsidP="002170D7">
      <w:pPr>
        <w:jc w:val="center"/>
      </w:pPr>
    </w:p>
    <w:p w14:paraId="525DD607" w14:textId="6338C64E" w:rsidR="008860B1" w:rsidRPr="007C5FB1" w:rsidRDefault="008860B1" w:rsidP="008860B1">
      <w:pPr>
        <w:pStyle w:val="Ttulodeseccin"/>
        <w:rPr>
          <w:b/>
          <w:bCs/>
        </w:rPr>
      </w:pPr>
      <w:bookmarkStart w:id="13" w:name="_Toc74137191"/>
      <w:r w:rsidRPr="007C5FB1">
        <w:rPr>
          <w:b/>
          <w:bCs/>
        </w:rPr>
        <w:lastRenderedPageBreak/>
        <w:t>Descripción de la Pipeline:</w:t>
      </w:r>
      <w:bookmarkEnd w:id="13"/>
    </w:p>
    <w:p w14:paraId="141C855E" w14:textId="5FCB216C" w:rsidR="009A3EBA" w:rsidRPr="009A3EBA" w:rsidRDefault="009A3EBA" w:rsidP="00B427C1">
      <w:pPr>
        <w:ind w:firstLine="0"/>
      </w:pPr>
      <w:r>
        <w:t xml:space="preserve">Para la tubería se ha realizado una </w:t>
      </w:r>
      <w:proofErr w:type="spellStart"/>
      <w:r>
        <w:t>binarización</w:t>
      </w:r>
      <w:proofErr w:type="spellEnd"/>
      <w:r>
        <w:t xml:space="preserve"> diferenciando entre jugadores de posiciones más altas (observando la media de los jugadores ganadores) y también con el tiempo de duración medio de los partidos, posteriormente se ha juntado con todas las demás variables predictoras, se ha realizado un PCA con los valores más significativos y se han normalizado todos los valores para el análisis.</w:t>
      </w:r>
    </w:p>
    <w:p w14:paraId="3A5941F3" w14:textId="38740862" w:rsidR="008860B1" w:rsidRDefault="00A60F4A" w:rsidP="00A60F4A">
      <w:r>
        <w:rPr>
          <w:noProof/>
        </w:rPr>
        <w:drawing>
          <wp:inline distT="0" distB="0" distL="0" distR="0" wp14:anchorId="56725AA9" wp14:editId="6F890D87">
            <wp:extent cx="5731510" cy="3551555"/>
            <wp:effectExtent l="0" t="0" r="2540" b="0"/>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pic:nvPicPr>
                  <pic:blipFill>
                    <a:blip r:embed="rId38"/>
                    <a:stretch>
                      <a:fillRect/>
                    </a:stretch>
                  </pic:blipFill>
                  <pic:spPr>
                    <a:xfrm>
                      <a:off x="0" y="0"/>
                      <a:ext cx="5731510" cy="3551555"/>
                    </a:xfrm>
                    <a:prstGeom prst="rect">
                      <a:avLst/>
                    </a:prstGeom>
                  </pic:spPr>
                </pic:pic>
              </a:graphicData>
            </a:graphic>
          </wp:inline>
        </w:drawing>
      </w:r>
    </w:p>
    <w:p w14:paraId="32BB2F38" w14:textId="7151EE64" w:rsidR="008860B1" w:rsidRDefault="00A60F4A" w:rsidP="00A60F4A">
      <w:pPr>
        <w:ind w:firstLine="0"/>
      </w:pPr>
      <w:r>
        <w:rPr>
          <w:noProof/>
        </w:rPr>
        <w:drawing>
          <wp:inline distT="0" distB="0" distL="0" distR="0" wp14:anchorId="0EBECDEA" wp14:editId="5442C68C">
            <wp:extent cx="6110056" cy="715618"/>
            <wp:effectExtent l="0" t="0" r="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7061" cy="717610"/>
                    </a:xfrm>
                    <a:prstGeom prst="rect">
                      <a:avLst/>
                    </a:prstGeom>
                  </pic:spPr>
                </pic:pic>
              </a:graphicData>
            </a:graphic>
          </wp:inline>
        </w:drawing>
      </w:r>
    </w:p>
    <w:p w14:paraId="365C3592" w14:textId="41770CBD" w:rsidR="00A60F4A" w:rsidRDefault="009C40C9" w:rsidP="00A60F4A">
      <w:pPr>
        <w:ind w:firstLine="0"/>
      </w:pPr>
      <w:r>
        <w:t>Este es el conjunto resultante</w:t>
      </w:r>
      <w:r w:rsidR="003B1454">
        <w:t xml:space="preserve"> después de aplicar la tubería</w:t>
      </w:r>
      <w:r>
        <w:t>.</w:t>
      </w:r>
    </w:p>
    <w:p w14:paraId="7C4E97F2" w14:textId="6E280723" w:rsidR="00105EA7" w:rsidRDefault="00105EA7" w:rsidP="00A60F4A">
      <w:pPr>
        <w:ind w:firstLine="0"/>
      </w:pPr>
    </w:p>
    <w:p w14:paraId="10A6BD08" w14:textId="75C887D6" w:rsidR="00105EA7" w:rsidRPr="007C5FB1" w:rsidRDefault="00105EA7" w:rsidP="00105EA7">
      <w:pPr>
        <w:pStyle w:val="Ttulodeseccin"/>
        <w:rPr>
          <w:b/>
          <w:bCs/>
        </w:rPr>
      </w:pPr>
      <w:bookmarkStart w:id="14" w:name="_Toc74137192"/>
      <w:r w:rsidRPr="007C5FB1">
        <w:rPr>
          <w:b/>
          <w:bCs/>
        </w:rPr>
        <w:lastRenderedPageBreak/>
        <w:t xml:space="preserve">Descripción de los </w:t>
      </w:r>
      <w:proofErr w:type="spellStart"/>
      <w:r w:rsidRPr="007C5FB1">
        <w:rPr>
          <w:b/>
          <w:bCs/>
        </w:rPr>
        <w:t>hiperparametros</w:t>
      </w:r>
      <w:proofErr w:type="spellEnd"/>
      <w:r w:rsidRPr="007C5FB1">
        <w:rPr>
          <w:b/>
          <w:bCs/>
        </w:rPr>
        <w:t>:</w:t>
      </w:r>
      <w:bookmarkEnd w:id="14"/>
    </w:p>
    <w:p w14:paraId="3678268F" w14:textId="052E893D" w:rsidR="00B747DC" w:rsidRDefault="00B747DC" w:rsidP="00B747DC">
      <w:pPr>
        <w:pStyle w:val="Ttulo2"/>
        <w:rPr>
          <w:b w:val="0"/>
          <w:bCs w:val="0"/>
        </w:rPr>
      </w:pPr>
      <w:bookmarkStart w:id="15" w:name="_Toc74137193"/>
      <w:r w:rsidRPr="00B747DC">
        <w:rPr>
          <w:b w:val="0"/>
          <w:bCs w:val="0"/>
        </w:rPr>
        <w:t xml:space="preserve">Modelo de Regresión Logística con </w:t>
      </w:r>
      <w:proofErr w:type="spellStart"/>
      <w:r w:rsidRPr="00B747DC">
        <w:rPr>
          <w:b w:val="0"/>
          <w:bCs w:val="0"/>
        </w:rPr>
        <w:t>One</w:t>
      </w:r>
      <w:proofErr w:type="spellEnd"/>
      <w:r w:rsidRPr="00B747DC">
        <w:rPr>
          <w:b w:val="0"/>
          <w:bCs w:val="0"/>
        </w:rPr>
        <w:t>-vs-</w:t>
      </w:r>
      <w:proofErr w:type="spellStart"/>
      <w:r w:rsidRPr="00B747DC">
        <w:rPr>
          <w:b w:val="0"/>
          <w:bCs w:val="0"/>
        </w:rPr>
        <w:t>All</w:t>
      </w:r>
      <w:proofErr w:type="spellEnd"/>
      <w:r>
        <w:rPr>
          <w:b w:val="0"/>
          <w:bCs w:val="0"/>
        </w:rPr>
        <w:t>:</w:t>
      </w:r>
      <w:bookmarkEnd w:id="15"/>
    </w:p>
    <w:p w14:paraId="4C84293B" w14:textId="46F80740" w:rsidR="00B747DC" w:rsidRDefault="0099514A" w:rsidP="00B747DC">
      <w:r>
        <w:t xml:space="preserve">Los </w:t>
      </w:r>
      <w:proofErr w:type="spellStart"/>
      <w:r>
        <w:t>hiperparametros</w:t>
      </w:r>
      <w:proofErr w:type="spellEnd"/>
      <w:r>
        <w:t xml:space="preserve"> a editar de este modelo son:</w:t>
      </w:r>
    </w:p>
    <w:p w14:paraId="343AFF76" w14:textId="1ABBD43E" w:rsidR="0099514A" w:rsidRDefault="0099514A" w:rsidP="0099514A">
      <w:pPr>
        <w:pStyle w:val="Prrafodelista"/>
        <w:numPr>
          <w:ilvl w:val="0"/>
          <w:numId w:val="14"/>
        </w:numPr>
      </w:pPr>
      <w:proofErr w:type="spellStart"/>
      <w:r w:rsidRPr="0099514A">
        <w:t>regParam</w:t>
      </w:r>
      <w:proofErr w:type="spellEnd"/>
      <w:r w:rsidR="007B03D8">
        <w:t xml:space="preserve"> </w:t>
      </w:r>
      <w:r w:rsidR="007B03D8">
        <w:rPr>
          <w:noProof/>
        </w:rPr>
        <w:drawing>
          <wp:inline distT="0" distB="0" distL="0" distR="0" wp14:anchorId="32CA1B8D" wp14:editId="0E8FBF93">
            <wp:extent cx="2647950" cy="1428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47950" cy="142875"/>
                    </a:xfrm>
                    <a:prstGeom prst="rect">
                      <a:avLst/>
                    </a:prstGeom>
                  </pic:spPr>
                </pic:pic>
              </a:graphicData>
            </a:graphic>
          </wp:inline>
        </w:drawing>
      </w:r>
    </w:p>
    <w:p w14:paraId="0D345832" w14:textId="5AAA7F66" w:rsidR="0099514A" w:rsidRDefault="0099514A" w:rsidP="0099514A">
      <w:pPr>
        <w:pStyle w:val="Prrafodelista"/>
        <w:numPr>
          <w:ilvl w:val="0"/>
          <w:numId w:val="14"/>
        </w:numPr>
      </w:pPr>
      <w:proofErr w:type="spellStart"/>
      <w:r w:rsidRPr="0099514A">
        <w:t>elasticNetParam</w:t>
      </w:r>
      <w:proofErr w:type="spellEnd"/>
      <w:r w:rsidR="007B03D8">
        <w:t xml:space="preserve"> </w:t>
      </w:r>
      <w:r w:rsidR="007B03D8">
        <w:rPr>
          <w:noProof/>
        </w:rPr>
        <w:drawing>
          <wp:inline distT="0" distB="0" distL="0" distR="0" wp14:anchorId="59E655DA" wp14:editId="74787850">
            <wp:extent cx="3038475" cy="1524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38475" cy="152400"/>
                    </a:xfrm>
                    <a:prstGeom prst="rect">
                      <a:avLst/>
                    </a:prstGeom>
                  </pic:spPr>
                </pic:pic>
              </a:graphicData>
            </a:graphic>
          </wp:inline>
        </w:drawing>
      </w:r>
    </w:p>
    <w:p w14:paraId="49E01507" w14:textId="113BDF06" w:rsidR="0099514A" w:rsidRDefault="0099514A" w:rsidP="0099514A">
      <w:pPr>
        <w:pStyle w:val="Prrafodelista"/>
        <w:numPr>
          <w:ilvl w:val="0"/>
          <w:numId w:val="14"/>
        </w:numPr>
      </w:pPr>
      <w:proofErr w:type="spellStart"/>
      <w:r w:rsidRPr="0099514A">
        <w:t>maxIter</w:t>
      </w:r>
      <w:proofErr w:type="spellEnd"/>
      <w:r w:rsidR="007B03D8">
        <w:t xml:space="preserve"> </w:t>
      </w:r>
      <w:r w:rsidR="007B03D8">
        <w:rPr>
          <w:noProof/>
        </w:rPr>
        <w:drawing>
          <wp:inline distT="0" distB="0" distL="0" distR="0" wp14:anchorId="40E79503" wp14:editId="0F4C77E6">
            <wp:extent cx="2667000" cy="1619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67000" cy="161925"/>
                    </a:xfrm>
                    <a:prstGeom prst="rect">
                      <a:avLst/>
                    </a:prstGeom>
                  </pic:spPr>
                </pic:pic>
              </a:graphicData>
            </a:graphic>
          </wp:inline>
        </w:drawing>
      </w:r>
    </w:p>
    <w:p w14:paraId="4DD22184" w14:textId="77777777" w:rsidR="0099514A" w:rsidRPr="00B747DC" w:rsidRDefault="0099514A" w:rsidP="0099514A">
      <w:pPr>
        <w:ind w:firstLine="0"/>
      </w:pPr>
    </w:p>
    <w:p w14:paraId="3A6C1A5C" w14:textId="46E666EA" w:rsidR="00B747DC" w:rsidRDefault="00B747DC" w:rsidP="00B747DC">
      <w:pPr>
        <w:pStyle w:val="Ttulo2"/>
        <w:rPr>
          <w:b w:val="0"/>
          <w:bCs w:val="0"/>
        </w:rPr>
      </w:pPr>
      <w:bookmarkStart w:id="16" w:name="_Toc74137194"/>
      <w:r w:rsidRPr="00B747DC">
        <w:rPr>
          <w:b w:val="0"/>
          <w:bCs w:val="0"/>
        </w:rPr>
        <w:t>Modelo de Arboles de decisión</w:t>
      </w:r>
      <w:r>
        <w:rPr>
          <w:b w:val="0"/>
          <w:bCs w:val="0"/>
        </w:rPr>
        <w:t>:</w:t>
      </w:r>
      <w:bookmarkEnd w:id="16"/>
    </w:p>
    <w:p w14:paraId="73FBCBBB" w14:textId="77777777" w:rsidR="0099514A" w:rsidRDefault="0099514A" w:rsidP="0099514A">
      <w:r>
        <w:t xml:space="preserve">Los </w:t>
      </w:r>
      <w:proofErr w:type="spellStart"/>
      <w:r>
        <w:t>hiperparametros</w:t>
      </w:r>
      <w:proofErr w:type="spellEnd"/>
      <w:r>
        <w:t xml:space="preserve"> a editar de este modelo son:</w:t>
      </w:r>
    </w:p>
    <w:p w14:paraId="1DC3A8F7" w14:textId="285E6AC8" w:rsidR="0099514A" w:rsidRDefault="0099514A" w:rsidP="0099514A">
      <w:pPr>
        <w:pStyle w:val="Prrafodelista"/>
        <w:numPr>
          <w:ilvl w:val="0"/>
          <w:numId w:val="14"/>
        </w:numPr>
      </w:pPr>
      <w:proofErr w:type="spellStart"/>
      <w:r w:rsidRPr="0099514A">
        <w:t>maxDepth</w:t>
      </w:r>
      <w:proofErr w:type="spellEnd"/>
      <w:r w:rsidR="007B03D8">
        <w:t xml:space="preserve"> </w:t>
      </w:r>
      <w:r w:rsidR="007B03D8">
        <w:rPr>
          <w:noProof/>
        </w:rPr>
        <w:drawing>
          <wp:inline distT="0" distB="0" distL="0" distR="0" wp14:anchorId="493335B3" wp14:editId="4C9FF2F6">
            <wp:extent cx="3124200" cy="1619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24200" cy="161925"/>
                    </a:xfrm>
                    <a:prstGeom prst="rect">
                      <a:avLst/>
                    </a:prstGeom>
                  </pic:spPr>
                </pic:pic>
              </a:graphicData>
            </a:graphic>
          </wp:inline>
        </w:drawing>
      </w:r>
    </w:p>
    <w:p w14:paraId="1006E7EB" w14:textId="75986802" w:rsidR="0099514A" w:rsidRDefault="0099514A" w:rsidP="0099514A">
      <w:pPr>
        <w:pStyle w:val="Prrafodelista"/>
        <w:numPr>
          <w:ilvl w:val="0"/>
          <w:numId w:val="14"/>
        </w:numPr>
      </w:pPr>
      <w:proofErr w:type="spellStart"/>
      <w:r w:rsidRPr="0099514A">
        <w:t>maxBins</w:t>
      </w:r>
      <w:proofErr w:type="spellEnd"/>
      <w:r w:rsidR="007B03D8">
        <w:t xml:space="preserve"> </w:t>
      </w:r>
      <w:r w:rsidR="007B03D8">
        <w:rPr>
          <w:noProof/>
        </w:rPr>
        <w:drawing>
          <wp:inline distT="0" distB="0" distL="0" distR="0" wp14:anchorId="72DB0C89" wp14:editId="587CCEB1">
            <wp:extent cx="3200400" cy="1619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0400" cy="161925"/>
                    </a:xfrm>
                    <a:prstGeom prst="rect">
                      <a:avLst/>
                    </a:prstGeom>
                  </pic:spPr>
                </pic:pic>
              </a:graphicData>
            </a:graphic>
          </wp:inline>
        </w:drawing>
      </w:r>
    </w:p>
    <w:p w14:paraId="39971D25" w14:textId="77777777" w:rsidR="0099514A" w:rsidRPr="0099514A" w:rsidRDefault="0099514A" w:rsidP="0099514A"/>
    <w:p w14:paraId="7B4505CD" w14:textId="69EF8B80" w:rsidR="00B747DC" w:rsidRDefault="00B747DC" w:rsidP="00B747DC">
      <w:pPr>
        <w:pStyle w:val="Ttulo2"/>
        <w:rPr>
          <w:b w:val="0"/>
          <w:bCs w:val="0"/>
        </w:rPr>
      </w:pPr>
      <w:bookmarkStart w:id="17" w:name="_Toc74137195"/>
      <w:r w:rsidRPr="00B747DC">
        <w:rPr>
          <w:b w:val="0"/>
          <w:bCs w:val="0"/>
        </w:rPr>
        <w:t>Modelo de Bosques aleatorios</w:t>
      </w:r>
      <w:r>
        <w:rPr>
          <w:b w:val="0"/>
          <w:bCs w:val="0"/>
        </w:rPr>
        <w:t>:</w:t>
      </w:r>
      <w:bookmarkEnd w:id="17"/>
    </w:p>
    <w:p w14:paraId="75602697" w14:textId="77777777" w:rsidR="0099514A" w:rsidRDefault="0099514A" w:rsidP="0099514A">
      <w:r>
        <w:t xml:space="preserve">Los </w:t>
      </w:r>
      <w:proofErr w:type="spellStart"/>
      <w:r>
        <w:t>hiperparametros</w:t>
      </w:r>
      <w:proofErr w:type="spellEnd"/>
      <w:r>
        <w:t xml:space="preserve"> a editar de este modelo son:</w:t>
      </w:r>
    </w:p>
    <w:p w14:paraId="04B56266" w14:textId="721591F9" w:rsidR="0099514A" w:rsidRDefault="0099514A" w:rsidP="0099514A">
      <w:pPr>
        <w:pStyle w:val="Prrafodelista"/>
        <w:numPr>
          <w:ilvl w:val="0"/>
          <w:numId w:val="14"/>
        </w:numPr>
      </w:pPr>
      <w:proofErr w:type="spellStart"/>
      <w:r w:rsidRPr="0099514A">
        <w:t>maxDepth</w:t>
      </w:r>
      <w:proofErr w:type="spellEnd"/>
      <w:r w:rsidR="007B03D8">
        <w:t xml:space="preserve">: </w:t>
      </w:r>
      <w:r w:rsidR="007B03D8">
        <w:rPr>
          <w:noProof/>
        </w:rPr>
        <w:drawing>
          <wp:inline distT="0" distB="0" distL="0" distR="0" wp14:anchorId="408DE0E3" wp14:editId="1DF93FCE">
            <wp:extent cx="2581275" cy="1428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81275" cy="142875"/>
                    </a:xfrm>
                    <a:prstGeom prst="rect">
                      <a:avLst/>
                    </a:prstGeom>
                  </pic:spPr>
                </pic:pic>
              </a:graphicData>
            </a:graphic>
          </wp:inline>
        </w:drawing>
      </w:r>
    </w:p>
    <w:p w14:paraId="3D8C9A21" w14:textId="66C0453B" w:rsidR="0099514A" w:rsidRDefault="0099514A" w:rsidP="0099514A">
      <w:pPr>
        <w:pStyle w:val="Prrafodelista"/>
        <w:numPr>
          <w:ilvl w:val="0"/>
          <w:numId w:val="14"/>
        </w:numPr>
      </w:pPr>
      <w:proofErr w:type="spellStart"/>
      <w:r w:rsidRPr="0099514A">
        <w:t>maxBins</w:t>
      </w:r>
      <w:proofErr w:type="spellEnd"/>
      <w:r w:rsidR="007B03D8">
        <w:t xml:space="preserve"> </w:t>
      </w:r>
      <w:r w:rsidR="007B03D8">
        <w:rPr>
          <w:noProof/>
        </w:rPr>
        <w:drawing>
          <wp:inline distT="0" distB="0" distL="0" distR="0" wp14:anchorId="792CD54E" wp14:editId="47FFFF41">
            <wp:extent cx="3381375" cy="1428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81375" cy="142875"/>
                    </a:xfrm>
                    <a:prstGeom prst="rect">
                      <a:avLst/>
                    </a:prstGeom>
                  </pic:spPr>
                </pic:pic>
              </a:graphicData>
            </a:graphic>
          </wp:inline>
        </w:drawing>
      </w:r>
    </w:p>
    <w:p w14:paraId="5601AADF" w14:textId="33A9CFD4" w:rsidR="0099514A" w:rsidRDefault="0099514A" w:rsidP="0099514A">
      <w:pPr>
        <w:pStyle w:val="Prrafodelista"/>
        <w:numPr>
          <w:ilvl w:val="0"/>
          <w:numId w:val="14"/>
        </w:numPr>
      </w:pPr>
      <w:proofErr w:type="spellStart"/>
      <w:r w:rsidRPr="0099514A">
        <w:t>numTrees</w:t>
      </w:r>
      <w:proofErr w:type="spellEnd"/>
      <w:r w:rsidR="007B03D8">
        <w:t xml:space="preserve"> </w:t>
      </w:r>
      <w:r w:rsidR="007B03D8">
        <w:rPr>
          <w:noProof/>
        </w:rPr>
        <w:drawing>
          <wp:inline distT="0" distB="0" distL="0" distR="0" wp14:anchorId="1496D0A9" wp14:editId="78CF924C">
            <wp:extent cx="2733675" cy="1428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33675" cy="142875"/>
                    </a:xfrm>
                    <a:prstGeom prst="rect">
                      <a:avLst/>
                    </a:prstGeom>
                  </pic:spPr>
                </pic:pic>
              </a:graphicData>
            </a:graphic>
          </wp:inline>
        </w:drawing>
      </w:r>
    </w:p>
    <w:p w14:paraId="25C799B3" w14:textId="77777777" w:rsidR="0099514A" w:rsidRPr="0099514A" w:rsidRDefault="0099514A" w:rsidP="0099514A"/>
    <w:p w14:paraId="291013BB" w14:textId="3B5057B0" w:rsidR="00105EA7" w:rsidRDefault="00105EA7" w:rsidP="00105EA7"/>
    <w:p w14:paraId="1440C5A5" w14:textId="6D93E7FE" w:rsidR="00B747DC" w:rsidRPr="007C5FB1" w:rsidRDefault="00B747DC" w:rsidP="00B747DC">
      <w:pPr>
        <w:pStyle w:val="Ttulodeseccin"/>
        <w:rPr>
          <w:b/>
          <w:bCs/>
        </w:rPr>
      </w:pPr>
      <w:bookmarkStart w:id="18" w:name="_Toc74137196"/>
      <w:r w:rsidRPr="007C5FB1">
        <w:rPr>
          <w:b/>
          <w:bCs/>
        </w:rPr>
        <w:lastRenderedPageBreak/>
        <w:t>Descripción de las métricas para evaluar los modelos:</w:t>
      </w:r>
      <w:bookmarkEnd w:id="18"/>
    </w:p>
    <w:p w14:paraId="5E37E91E" w14:textId="7BF0020C" w:rsidR="006020AA" w:rsidRPr="006020AA" w:rsidRDefault="006020AA" w:rsidP="006020AA">
      <w:r>
        <w:t>Para la evaluación de los modelos, se ha calculado el porcentaje de acierto del modelo, además de mostrar ciertas instancias de la predicción y como reacciona el modelo a estas.</w:t>
      </w:r>
    </w:p>
    <w:p w14:paraId="3B685A54" w14:textId="77777777" w:rsidR="00B747DC" w:rsidRDefault="00B747DC" w:rsidP="00B747DC">
      <w:pPr>
        <w:pStyle w:val="Ttulo2"/>
        <w:rPr>
          <w:b w:val="0"/>
          <w:bCs w:val="0"/>
        </w:rPr>
      </w:pPr>
      <w:bookmarkStart w:id="19" w:name="_Toc74137197"/>
      <w:r w:rsidRPr="00B747DC">
        <w:rPr>
          <w:b w:val="0"/>
          <w:bCs w:val="0"/>
        </w:rPr>
        <w:t xml:space="preserve">Modelo de Regresión Logística con </w:t>
      </w:r>
      <w:proofErr w:type="spellStart"/>
      <w:r w:rsidRPr="00B747DC">
        <w:rPr>
          <w:b w:val="0"/>
          <w:bCs w:val="0"/>
        </w:rPr>
        <w:t>One</w:t>
      </w:r>
      <w:proofErr w:type="spellEnd"/>
      <w:r w:rsidRPr="00B747DC">
        <w:rPr>
          <w:b w:val="0"/>
          <w:bCs w:val="0"/>
        </w:rPr>
        <w:t>-vs-</w:t>
      </w:r>
      <w:proofErr w:type="spellStart"/>
      <w:r w:rsidRPr="00B747DC">
        <w:rPr>
          <w:b w:val="0"/>
          <w:bCs w:val="0"/>
        </w:rPr>
        <w:t>All</w:t>
      </w:r>
      <w:proofErr w:type="spellEnd"/>
      <w:r>
        <w:rPr>
          <w:b w:val="0"/>
          <w:bCs w:val="0"/>
        </w:rPr>
        <w:t>:</w:t>
      </w:r>
      <w:bookmarkEnd w:id="19"/>
    </w:p>
    <w:p w14:paraId="2D5E1FE2" w14:textId="4B5CA057" w:rsidR="00B747DC" w:rsidRDefault="00B747DC" w:rsidP="00B747DC">
      <w:pPr>
        <w:jc w:val="center"/>
      </w:pPr>
      <w:r>
        <w:rPr>
          <w:noProof/>
        </w:rPr>
        <w:drawing>
          <wp:inline distT="0" distB="0" distL="0" distR="0" wp14:anchorId="0F4A9D31" wp14:editId="3C7D28BC">
            <wp:extent cx="4676775" cy="3429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775" cy="342900"/>
                    </a:xfrm>
                    <a:prstGeom prst="rect">
                      <a:avLst/>
                    </a:prstGeom>
                  </pic:spPr>
                </pic:pic>
              </a:graphicData>
            </a:graphic>
          </wp:inline>
        </w:drawing>
      </w:r>
    </w:p>
    <w:p w14:paraId="3B801966" w14:textId="7FBD3166" w:rsidR="00B747DC" w:rsidRDefault="00B747DC" w:rsidP="00B747DC">
      <w:pPr>
        <w:jc w:val="center"/>
      </w:pPr>
      <w:r>
        <w:rPr>
          <w:noProof/>
        </w:rPr>
        <w:drawing>
          <wp:inline distT="0" distB="0" distL="0" distR="0" wp14:anchorId="65A59A81" wp14:editId="1D253349">
            <wp:extent cx="1587827" cy="3904091"/>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90270" cy="3910097"/>
                    </a:xfrm>
                    <a:prstGeom prst="rect">
                      <a:avLst/>
                    </a:prstGeom>
                  </pic:spPr>
                </pic:pic>
              </a:graphicData>
            </a:graphic>
          </wp:inline>
        </w:drawing>
      </w:r>
    </w:p>
    <w:p w14:paraId="181D112A" w14:textId="797A0DFB" w:rsidR="00B747DC" w:rsidRDefault="00B747DC" w:rsidP="00B747DC"/>
    <w:p w14:paraId="5A773E08" w14:textId="2B93AFD2" w:rsidR="00FB4CA7" w:rsidRDefault="00FB4CA7" w:rsidP="00B747DC"/>
    <w:p w14:paraId="5BCCC8E1" w14:textId="5A43456A" w:rsidR="00FB4CA7" w:rsidRDefault="00FB4CA7" w:rsidP="00B747DC"/>
    <w:p w14:paraId="61CAE001" w14:textId="3F0060CD" w:rsidR="00FB4CA7" w:rsidRDefault="00FB4CA7" w:rsidP="00B747DC"/>
    <w:p w14:paraId="0C8E7B88" w14:textId="5125C8D4" w:rsidR="00FB4CA7" w:rsidRDefault="00FB4CA7" w:rsidP="00B747DC"/>
    <w:p w14:paraId="31963E3D" w14:textId="77777777" w:rsidR="00FB4CA7" w:rsidRPr="00B747DC" w:rsidRDefault="00FB4CA7" w:rsidP="00B747DC"/>
    <w:p w14:paraId="0EF9F300" w14:textId="418B6DFC" w:rsidR="00B747DC" w:rsidRDefault="00B747DC" w:rsidP="00B747DC">
      <w:pPr>
        <w:pStyle w:val="Ttulo2"/>
        <w:rPr>
          <w:b w:val="0"/>
          <w:bCs w:val="0"/>
        </w:rPr>
      </w:pPr>
      <w:bookmarkStart w:id="20" w:name="_Toc74137198"/>
      <w:r w:rsidRPr="00B747DC">
        <w:rPr>
          <w:b w:val="0"/>
          <w:bCs w:val="0"/>
        </w:rPr>
        <w:lastRenderedPageBreak/>
        <w:t>Modelo de Arboles de decisión</w:t>
      </w:r>
      <w:r>
        <w:rPr>
          <w:b w:val="0"/>
          <w:bCs w:val="0"/>
        </w:rPr>
        <w:t>:</w:t>
      </w:r>
      <w:bookmarkEnd w:id="20"/>
    </w:p>
    <w:p w14:paraId="1D073E7B" w14:textId="36AA1F42" w:rsidR="006020AA" w:rsidRDefault="006020AA" w:rsidP="006020AA">
      <w:pPr>
        <w:jc w:val="center"/>
      </w:pPr>
      <w:r>
        <w:rPr>
          <w:noProof/>
        </w:rPr>
        <w:drawing>
          <wp:inline distT="0" distB="0" distL="0" distR="0" wp14:anchorId="6FE7D898" wp14:editId="2C6D2439">
            <wp:extent cx="3371850" cy="3524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71850" cy="352425"/>
                    </a:xfrm>
                    <a:prstGeom prst="rect">
                      <a:avLst/>
                    </a:prstGeom>
                  </pic:spPr>
                </pic:pic>
              </a:graphicData>
            </a:graphic>
          </wp:inline>
        </w:drawing>
      </w:r>
    </w:p>
    <w:p w14:paraId="377DE6BE" w14:textId="66C08120" w:rsidR="006020AA" w:rsidRPr="006020AA" w:rsidRDefault="006020AA" w:rsidP="006020AA">
      <w:pPr>
        <w:jc w:val="center"/>
      </w:pPr>
      <w:r>
        <w:rPr>
          <w:noProof/>
        </w:rPr>
        <w:drawing>
          <wp:inline distT="0" distB="0" distL="0" distR="0" wp14:anchorId="02269D71" wp14:editId="1E72B259">
            <wp:extent cx="1504754" cy="3609892"/>
            <wp:effectExtent l="0" t="0" r="63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08701" cy="3619361"/>
                    </a:xfrm>
                    <a:prstGeom prst="rect">
                      <a:avLst/>
                    </a:prstGeom>
                  </pic:spPr>
                </pic:pic>
              </a:graphicData>
            </a:graphic>
          </wp:inline>
        </w:drawing>
      </w:r>
    </w:p>
    <w:p w14:paraId="25EC0EEF" w14:textId="77777777" w:rsidR="00B747DC" w:rsidRPr="00B747DC" w:rsidRDefault="00B747DC" w:rsidP="00B747DC">
      <w:pPr>
        <w:pStyle w:val="Ttulo2"/>
        <w:rPr>
          <w:b w:val="0"/>
          <w:bCs w:val="0"/>
        </w:rPr>
      </w:pPr>
      <w:bookmarkStart w:id="21" w:name="_Toc74137199"/>
      <w:r w:rsidRPr="00B747DC">
        <w:rPr>
          <w:b w:val="0"/>
          <w:bCs w:val="0"/>
        </w:rPr>
        <w:t>Modelo de Bosques aleatorios</w:t>
      </w:r>
      <w:r>
        <w:rPr>
          <w:b w:val="0"/>
          <w:bCs w:val="0"/>
        </w:rPr>
        <w:t>:</w:t>
      </w:r>
      <w:bookmarkEnd w:id="21"/>
    </w:p>
    <w:p w14:paraId="151A8D87" w14:textId="745ACF6B" w:rsidR="00B747DC" w:rsidRDefault="006020AA" w:rsidP="006020AA">
      <w:pPr>
        <w:jc w:val="center"/>
      </w:pPr>
      <w:r>
        <w:rPr>
          <w:noProof/>
        </w:rPr>
        <w:drawing>
          <wp:inline distT="0" distB="0" distL="0" distR="0" wp14:anchorId="12B9AB5A" wp14:editId="77EF4C3F">
            <wp:extent cx="3101008" cy="361197"/>
            <wp:effectExtent l="0" t="0" r="4445" b="127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19502" cy="363351"/>
                    </a:xfrm>
                    <a:prstGeom prst="rect">
                      <a:avLst/>
                    </a:prstGeom>
                  </pic:spPr>
                </pic:pic>
              </a:graphicData>
            </a:graphic>
          </wp:inline>
        </w:drawing>
      </w:r>
    </w:p>
    <w:p w14:paraId="5AD4401E" w14:textId="4C7B1040" w:rsidR="006020AA" w:rsidRDefault="006020AA" w:rsidP="006020AA">
      <w:pPr>
        <w:jc w:val="center"/>
      </w:pPr>
      <w:r>
        <w:rPr>
          <w:noProof/>
        </w:rPr>
        <w:drawing>
          <wp:inline distT="0" distB="0" distL="0" distR="0" wp14:anchorId="1407E118" wp14:editId="0D5305C0">
            <wp:extent cx="1311639" cy="3195872"/>
            <wp:effectExtent l="0" t="0" r="3175"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19965" cy="3216158"/>
                    </a:xfrm>
                    <a:prstGeom prst="rect">
                      <a:avLst/>
                    </a:prstGeom>
                  </pic:spPr>
                </pic:pic>
              </a:graphicData>
            </a:graphic>
          </wp:inline>
        </w:drawing>
      </w:r>
    </w:p>
    <w:p w14:paraId="282B3B8C" w14:textId="59CB04C6" w:rsidR="006020AA" w:rsidRPr="007C5FB1" w:rsidRDefault="006020AA" w:rsidP="007C5FB1">
      <w:pPr>
        <w:pStyle w:val="Ttulodeseccin"/>
        <w:rPr>
          <w:b/>
          <w:bCs/>
        </w:rPr>
      </w:pPr>
      <w:bookmarkStart w:id="22" w:name="_Toc74137200"/>
      <w:r w:rsidRPr="007C5FB1">
        <w:rPr>
          <w:b/>
          <w:bCs/>
        </w:rPr>
        <w:lastRenderedPageBreak/>
        <w:t>Análisis de los resultados:</w:t>
      </w:r>
      <w:bookmarkEnd w:id="22"/>
    </w:p>
    <w:p w14:paraId="5C831497" w14:textId="6FC5079D" w:rsidR="006020AA" w:rsidRDefault="006020AA" w:rsidP="006020AA">
      <w:r>
        <w:rPr>
          <w:noProof/>
        </w:rPr>
        <w:drawing>
          <wp:inline distT="0" distB="0" distL="0" distR="0" wp14:anchorId="7DEB33C7" wp14:editId="432E480A">
            <wp:extent cx="4714875" cy="15335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14875" cy="1533525"/>
                    </a:xfrm>
                    <a:prstGeom prst="rect">
                      <a:avLst/>
                    </a:prstGeom>
                  </pic:spPr>
                </pic:pic>
              </a:graphicData>
            </a:graphic>
          </wp:inline>
        </w:drawing>
      </w:r>
    </w:p>
    <w:p w14:paraId="74C213CF" w14:textId="47E080A3" w:rsidR="006020AA" w:rsidRDefault="006020AA" w:rsidP="006020AA">
      <w:r w:rsidRPr="006020AA">
        <w:t xml:space="preserve">Podemos concluir </w:t>
      </w:r>
      <w:proofErr w:type="gramStart"/>
      <w:r w:rsidRPr="006020AA">
        <w:t>que</w:t>
      </w:r>
      <w:proofErr w:type="gramEnd"/>
      <w:r w:rsidRPr="006020AA">
        <w:t xml:space="preserve"> aunque el modelo con más precisión sea el de Bosque aleatorio, al ser tan ligeras las diferencias entre los modelos, no se trata de una mejora sustancial.</w:t>
      </w:r>
    </w:p>
    <w:p w14:paraId="0AB3CBDA" w14:textId="2EA02D7B" w:rsidR="00C23584" w:rsidRDefault="00C23584" w:rsidP="00C23584"/>
    <w:p w14:paraId="51FDA5DE" w14:textId="0AD11BDB" w:rsidR="00C23584" w:rsidRPr="00C23584" w:rsidRDefault="00C23584" w:rsidP="00C23584">
      <w:pPr>
        <w:tabs>
          <w:tab w:val="left" w:pos="7738"/>
        </w:tabs>
      </w:pPr>
      <w:r>
        <w:tab/>
      </w:r>
    </w:p>
    <w:bookmarkStart w:id="23" w:name="_Toc74137201" w:displacedByCustomXml="next"/>
    <w:sdt>
      <w:sdtPr>
        <w:rPr>
          <w:rFonts w:asciiTheme="minorHAnsi" w:eastAsiaTheme="minorEastAsia" w:hAnsiTheme="minorHAnsi" w:cstheme="minorBidi"/>
        </w:rPr>
        <w:id w:val="-1096949615"/>
        <w:docPartObj>
          <w:docPartGallery w:val="Bibliographies"/>
          <w:docPartUnique/>
        </w:docPartObj>
      </w:sdtPr>
      <w:sdtEndPr/>
      <w:sdtContent>
        <w:p w14:paraId="1313B01E" w14:textId="77777777" w:rsidR="00097169" w:rsidRPr="007C5FB1" w:rsidRDefault="00097169" w:rsidP="00097169">
          <w:pPr>
            <w:pStyle w:val="Ttulodeseccin"/>
            <w:rPr>
              <w:b/>
              <w:bCs/>
            </w:rPr>
          </w:pPr>
          <w:r w:rsidRPr="007C5FB1">
            <w:rPr>
              <w:b/>
              <w:bCs/>
              <w:lang w:bidi="es-ES"/>
            </w:rPr>
            <w:t>Referencias</w:t>
          </w:r>
          <w:bookmarkEnd w:id="23"/>
        </w:p>
        <w:sdt>
          <w:sdtPr>
            <w:id w:val="-573587230"/>
            <w:bibliography/>
          </w:sdtPr>
          <w:sdtEndPr/>
          <w:sdtContent>
            <w:p w14:paraId="75583B2C" w14:textId="2DEAFD5F" w:rsidR="00097169" w:rsidRDefault="00C23584" w:rsidP="00097169">
              <w:pPr>
                <w:pStyle w:val="Bibliografa"/>
              </w:pPr>
              <w:proofErr w:type="spellStart"/>
              <w:r>
                <w:t>JeffSackmann</w:t>
              </w:r>
              <w:proofErr w:type="spellEnd"/>
              <w:r>
                <w:t xml:space="preserve"> (31 </w:t>
              </w:r>
              <w:proofErr w:type="gramStart"/>
              <w:r>
                <w:t>Mayo</w:t>
              </w:r>
              <w:proofErr w:type="gramEnd"/>
              <w:r>
                <w:t xml:space="preserve"> 2021).  </w:t>
              </w:r>
              <w:hyperlink r:id="rId55" w:history="1">
                <w:r w:rsidRPr="008916D8">
                  <w:rPr>
                    <w:rStyle w:val="Hipervnculo"/>
                  </w:rPr>
                  <w:t>https://github.com/JeffSackmann/tennis_atp</w:t>
                </w:r>
              </w:hyperlink>
            </w:p>
            <w:p w14:paraId="60A7869F" w14:textId="161335F6" w:rsidR="00C23584" w:rsidRDefault="00C23584" w:rsidP="00C23584">
              <w:pPr>
                <w:ind w:firstLine="0"/>
              </w:pPr>
              <w:proofErr w:type="spellStart"/>
              <w:r>
                <w:t>Spark</w:t>
              </w:r>
              <w:proofErr w:type="spellEnd"/>
              <w:r>
                <w:t xml:space="preserve"> 2.3.0 (30 </w:t>
              </w:r>
              <w:proofErr w:type="gramStart"/>
              <w:r>
                <w:t>Mayo</w:t>
              </w:r>
              <w:proofErr w:type="gramEnd"/>
              <w:r>
                <w:t xml:space="preserve"> 2014). </w:t>
              </w:r>
              <w:hyperlink r:id="rId56" w:history="1">
                <w:r w:rsidRPr="008916D8">
                  <w:rPr>
                    <w:rStyle w:val="Hipervnculo"/>
                  </w:rPr>
                  <w:t>https://spark.apache.org/docs/2.3.0/ml-classification-regression.html</w:t>
                </w:r>
              </w:hyperlink>
            </w:p>
            <w:p w14:paraId="207613D0" w14:textId="01ED6A9B" w:rsidR="00C23584" w:rsidRDefault="00C23584" w:rsidP="00C23584">
              <w:pPr>
                <w:ind w:firstLine="0"/>
              </w:pPr>
              <w:proofErr w:type="spellStart"/>
              <w:r>
                <w:t>Spark</w:t>
              </w:r>
              <w:proofErr w:type="spellEnd"/>
              <w:r>
                <w:t xml:space="preserve"> 2.3.0 (30 </w:t>
              </w:r>
              <w:proofErr w:type="gramStart"/>
              <w:r>
                <w:t>Mayo</w:t>
              </w:r>
              <w:proofErr w:type="gramEnd"/>
              <w:r>
                <w:t xml:space="preserve"> 2014). </w:t>
              </w:r>
              <w:hyperlink r:id="rId57" w:history="1">
                <w:r w:rsidRPr="008916D8">
                  <w:rPr>
                    <w:rStyle w:val="Hipervnculo"/>
                  </w:rPr>
                  <w:t>https://spark.apache.org/docs/2.3.0/ml-pipeline.html</w:t>
                </w:r>
              </w:hyperlink>
            </w:p>
            <w:p w14:paraId="07544B22" w14:textId="582EE03A" w:rsidR="00C23584" w:rsidRDefault="00C23584" w:rsidP="00C23584">
              <w:pPr>
                <w:ind w:firstLine="0"/>
              </w:pPr>
              <w:proofErr w:type="spellStart"/>
              <w:r>
                <w:t>Spark</w:t>
              </w:r>
              <w:proofErr w:type="spellEnd"/>
              <w:r>
                <w:t xml:space="preserve"> 2.3.0 (30 </w:t>
              </w:r>
              <w:proofErr w:type="gramStart"/>
              <w:r>
                <w:t>Mayo</w:t>
              </w:r>
              <w:proofErr w:type="gramEnd"/>
              <w:r>
                <w:t xml:space="preserve"> 2014). </w:t>
              </w:r>
              <w:hyperlink r:id="rId58" w:history="1">
                <w:r w:rsidRPr="008916D8">
                  <w:rPr>
                    <w:rStyle w:val="Hipervnculo"/>
                  </w:rPr>
                  <w:t>https://spark.apache.org/docs/2.3.0/ml-features.html</w:t>
                </w:r>
              </w:hyperlink>
            </w:p>
            <w:p w14:paraId="2AD872B8" w14:textId="77777777" w:rsidR="000C6000" w:rsidRDefault="00C23584" w:rsidP="00C23584">
              <w:pPr>
                <w:ind w:firstLine="0"/>
              </w:pPr>
              <w:proofErr w:type="spellStart"/>
              <w:r>
                <w:t>Spark</w:t>
              </w:r>
              <w:proofErr w:type="spellEnd"/>
              <w:r>
                <w:t xml:space="preserve"> 2.3.0 (30 </w:t>
              </w:r>
              <w:proofErr w:type="gramStart"/>
              <w:r>
                <w:t>Mayo</w:t>
              </w:r>
              <w:proofErr w:type="gramEnd"/>
              <w:r>
                <w:t xml:space="preserve"> 2014). </w:t>
              </w:r>
              <w:hyperlink r:id="rId59" w:history="1">
                <w:r w:rsidRPr="008916D8">
                  <w:rPr>
                    <w:rStyle w:val="Hipervnculo"/>
                  </w:rPr>
                  <w:t>https://spark.apache.org/docs/2.3.0/ml-tuning.html</w:t>
                </w:r>
              </w:hyperlink>
            </w:p>
            <w:p w14:paraId="21D704A6" w14:textId="7B192CE6" w:rsidR="000C6000" w:rsidRDefault="000C6000" w:rsidP="000C6000">
              <w:pPr>
                <w:ind w:firstLine="0"/>
              </w:pPr>
              <w:r>
                <w:t xml:space="preserve">Wikipedia (14 </w:t>
              </w:r>
              <w:proofErr w:type="gramStart"/>
              <w:r>
                <w:t>Mayo</w:t>
              </w:r>
              <w:proofErr w:type="gramEnd"/>
              <w:r>
                <w:t xml:space="preserve"> 2021). </w:t>
              </w:r>
              <w:hyperlink r:id="rId60" w:history="1">
                <w:r w:rsidRPr="008916D8">
                  <w:rPr>
                    <w:rStyle w:val="Hipervnculo"/>
                  </w:rPr>
                  <w:t>https://es.wikipedia.org/wiki/Regresi%C3%B3n_log%C3%ADstica</w:t>
                </w:r>
              </w:hyperlink>
            </w:p>
            <w:p w14:paraId="0FDC65D3" w14:textId="7329E9AE" w:rsidR="000C6000" w:rsidRDefault="000C6000" w:rsidP="000C6000">
              <w:pPr>
                <w:ind w:firstLine="0"/>
              </w:pPr>
              <w:r>
                <w:t xml:space="preserve">Wikipedia (15 </w:t>
              </w:r>
              <w:proofErr w:type="gramStart"/>
              <w:r>
                <w:t>Febrero</w:t>
              </w:r>
              <w:proofErr w:type="gramEnd"/>
              <w:r>
                <w:t xml:space="preserve"> 2021). </w:t>
              </w:r>
              <w:hyperlink r:id="rId61" w:history="1">
                <w:r w:rsidRPr="008916D8">
                  <w:rPr>
                    <w:rStyle w:val="Hipervnculo"/>
                  </w:rPr>
                  <w:t>https://es.wikipedia.org/wiki/%C3%81rbol_de_decisi%C3%B3n</w:t>
                </w:r>
              </w:hyperlink>
            </w:p>
            <w:p w14:paraId="1237CAC3" w14:textId="58AFA4E5" w:rsidR="000C6000" w:rsidRDefault="000C6000" w:rsidP="000C6000">
              <w:pPr>
                <w:ind w:firstLine="0"/>
              </w:pPr>
              <w:r>
                <w:t xml:space="preserve">Wikipedia (5 </w:t>
              </w:r>
              <w:proofErr w:type="gramStart"/>
              <w:r>
                <w:t>Octubre</w:t>
              </w:r>
              <w:proofErr w:type="gramEnd"/>
              <w:r>
                <w:t xml:space="preserve"> 2020). </w:t>
              </w:r>
              <w:hyperlink r:id="rId62" w:history="1">
                <w:r w:rsidRPr="008916D8">
                  <w:rPr>
                    <w:rStyle w:val="Hipervnculo"/>
                  </w:rPr>
                  <w:t>https://es.wikipedia.org/wiki/Random_forest</w:t>
                </w:r>
              </w:hyperlink>
            </w:p>
            <w:p w14:paraId="585C72DF" w14:textId="07B56537" w:rsidR="00965B4D" w:rsidRDefault="00965B4D" w:rsidP="00965B4D">
              <w:pPr>
                <w:ind w:firstLine="0"/>
              </w:pPr>
              <w:r w:rsidRPr="00965B4D">
                <w:t xml:space="preserve">Arya </w:t>
              </w:r>
              <w:proofErr w:type="spellStart"/>
              <w:r w:rsidRPr="00965B4D">
                <w:t>Mohapatra</w:t>
              </w:r>
              <w:proofErr w:type="spellEnd"/>
              <w:r w:rsidRPr="00965B4D">
                <w:t xml:space="preserve"> </w:t>
              </w:r>
              <w:r>
                <w:t xml:space="preserve">(25 </w:t>
              </w:r>
              <w:proofErr w:type="gramStart"/>
              <w:r>
                <w:t>Enero</w:t>
              </w:r>
              <w:proofErr w:type="gramEnd"/>
              <w:r>
                <w:t xml:space="preserve"> 2020). </w:t>
              </w:r>
              <w:hyperlink r:id="rId63" w:history="1">
                <w:r w:rsidRPr="008916D8">
                  <w:rPr>
                    <w:rStyle w:val="Hipervnculo"/>
                  </w:rPr>
                  <w:t>https://medium.com/analytics-vidhya/logistic-regression-from-scratch-multi-classification-with-onevsall-d5c2acf0c37c</w:t>
                </w:r>
              </w:hyperlink>
            </w:p>
            <w:p w14:paraId="1E5A7448" w14:textId="020187BB" w:rsidR="00F47DEA" w:rsidRDefault="00F47DEA" w:rsidP="00F47DEA">
              <w:pPr>
                <w:ind w:firstLine="0"/>
              </w:pPr>
              <w:r>
                <w:t>CFI</w:t>
              </w:r>
              <w:r w:rsidRPr="00965B4D">
                <w:t xml:space="preserve"> </w:t>
              </w:r>
              <w:r>
                <w:t xml:space="preserve">(2021). </w:t>
              </w:r>
              <w:hyperlink r:id="rId64" w:history="1">
                <w:r w:rsidRPr="008916D8">
                  <w:rPr>
                    <w:rStyle w:val="Hipervnculo"/>
                  </w:rPr>
                  <w:t>https://corporatefinanceinstitute.com/resources/knowledge/other/random-forest/</w:t>
                </w:r>
              </w:hyperlink>
            </w:p>
            <w:p w14:paraId="77BE9860" w14:textId="1EE3543E" w:rsidR="00F47DEA" w:rsidRDefault="00F47DEA" w:rsidP="00F47DEA">
              <w:pPr>
                <w:ind w:firstLine="0"/>
              </w:pPr>
              <w:r>
                <w:t xml:space="preserve">Casper Hansen (15 </w:t>
              </w:r>
              <w:proofErr w:type="gramStart"/>
              <w:r>
                <w:t>Septiembre</w:t>
              </w:r>
              <w:proofErr w:type="gramEnd"/>
              <w:r>
                <w:t xml:space="preserve"> 2021). </w:t>
              </w:r>
              <w:hyperlink r:id="rId65" w:history="1">
                <w:r w:rsidRPr="008916D8">
                  <w:rPr>
                    <w:rStyle w:val="Hipervnculo"/>
                  </w:rPr>
                  <w:t>https://mlfromscratch.com/decision-tree-classification/</w:t>
                </w:r>
              </w:hyperlink>
            </w:p>
            <w:p w14:paraId="24135423" w14:textId="4C204D2B" w:rsidR="00097169" w:rsidRDefault="00F47DEA" w:rsidP="00C23584">
              <w:pPr>
                <w:ind w:firstLine="0"/>
              </w:pPr>
              <w:proofErr w:type="spellStart"/>
              <w:r>
                <w:t>Anton</w:t>
              </w:r>
              <w:proofErr w:type="spellEnd"/>
              <w:r>
                <w:t xml:space="preserve"> </w:t>
              </w:r>
              <w:proofErr w:type="spellStart"/>
              <w:r>
                <w:t>Haugen</w:t>
              </w:r>
              <w:proofErr w:type="spellEnd"/>
              <w:r>
                <w:t xml:space="preserve"> (1 </w:t>
              </w:r>
              <w:proofErr w:type="gramStart"/>
              <w:r>
                <w:t>Marzo</w:t>
              </w:r>
              <w:proofErr w:type="gramEnd"/>
              <w:r>
                <w:t xml:space="preserve"> 2021). </w:t>
              </w:r>
              <w:hyperlink r:id="rId66" w:history="1">
                <w:r w:rsidRPr="008916D8">
                  <w:rPr>
                    <w:rStyle w:val="Hipervnculo"/>
                  </w:rPr>
                  <w:t>https://antonhaugen.medium.com/introducing-mllibs-one-vs-rest-classifier-402eeab22493</w:t>
                </w:r>
              </w:hyperlink>
            </w:p>
          </w:sdtContent>
        </w:sdt>
      </w:sdtContent>
    </w:sdt>
    <w:p w14:paraId="0E3D4224" w14:textId="61DCF71D" w:rsidR="00F263E8" w:rsidRDefault="00F263E8" w:rsidP="00F263E8"/>
    <w:p w14:paraId="2EC74593" w14:textId="611E98DE" w:rsidR="004D6B86" w:rsidRDefault="00F263E8" w:rsidP="00ED546C">
      <w:pPr>
        <w:tabs>
          <w:tab w:val="left" w:pos="5585"/>
        </w:tabs>
      </w:pPr>
      <w:r>
        <w:tab/>
      </w:r>
    </w:p>
    <w:sectPr w:rsidR="004D6B86" w:rsidSect="00EE790D">
      <w:footnotePr>
        <w:pos w:val="beneathText"/>
      </w:footnotePr>
      <w:type w:val="continuous"/>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0F909" w14:textId="77777777" w:rsidR="001E7B73" w:rsidRDefault="001E7B73">
      <w:pPr>
        <w:spacing w:line="240" w:lineRule="auto"/>
      </w:pPr>
      <w:r>
        <w:separator/>
      </w:r>
    </w:p>
    <w:p w14:paraId="5FDE9F57" w14:textId="77777777" w:rsidR="001E7B73" w:rsidRDefault="001E7B73"/>
  </w:endnote>
  <w:endnote w:type="continuationSeparator" w:id="0">
    <w:p w14:paraId="1078D1A7" w14:textId="77777777" w:rsidR="001E7B73" w:rsidRDefault="001E7B73">
      <w:pPr>
        <w:spacing w:line="240" w:lineRule="auto"/>
      </w:pPr>
      <w:r>
        <w:continuationSeparator/>
      </w:r>
    </w:p>
    <w:p w14:paraId="060FBC6D" w14:textId="77777777" w:rsidR="001E7B73" w:rsidRDefault="001E7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BA4D" w14:textId="6A4E0316" w:rsidR="00FF5C44" w:rsidRDefault="00FF5C44" w:rsidP="00FF5C44">
    <w:pPr>
      <w:pStyle w:val="Piedepgina"/>
      <w:jc w:val="right"/>
    </w:pPr>
    <w:r>
      <w:t>Carlos María Canut Domínguez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D541" w14:textId="77777777" w:rsidR="001E7B73" w:rsidRDefault="001E7B73">
      <w:pPr>
        <w:spacing w:line="240" w:lineRule="auto"/>
      </w:pPr>
      <w:r>
        <w:separator/>
      </w:r>
    </w:p>
    <w:p w14:paraId="596311A1" w14:textId="77777777" w:rsidR="001E7B73" w:rsidRDefault="001E7B73"/>
  </w:footnote>
  <w:footnote w:type="continuationSeparator" w:id="0">
    <w:p w14:paraId="74EE3F36" w14:textId="77777777" w:rsidR="001E7B73" w:rsidRDefault="001E7B73">
      <w:pPr>
        <w:spacing w:line="240" w:lineRule="auto"/>
      </w:pPr>
      <w:r>
        <w:continuationSeparator/>
      </w:r>
    </w:p>
    <w:p w14:paraId="72FBF9FE" w14:textId="77777777" w:rsidR="001E7B73" w:rsidRDefault="001E7B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5"/>
      <w:gridCol w:w="1041"/>
    </w:tblGrid>
    <w:tr w:rsidR="004D6B86" w14:paraId="17420B7D" w14:textId="77777777">
      <w:tc>
        <w:tcPr>
          <w:tcW w:w="8280" w:type="dxa"/>
        </w:tcPr>
        <w:p w14:paraId="0CEBD1CD" w14:textId="61381FAA" w:rsidR="004D6B86" w:rsidRPr="00170521" w:rsidRDefault="001E7B73" w:rsidP="00170521">
          <w:pPr>
            <w:pStyle w:val="Encabezado"/>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zBw4+A=="/>
              <w15:appearance w15:val="hidden"/>
            </w:sdtPr>
            <w:sdtEndPr/>
            <w:sdtContent>
              <w:r w:rsidR="00512E0D">
                <w:t>Estudio para elección de pista para jugadores de ATP</w:t>
              </w:r>
            </w:sdtContent>
          </w:sdt>
        </w:p>
      </w:tc>
      <w:tc>
        <w:tcPr>
          <w:tcW w:w="1080" w:type="dxa"/>
        </w:tcPr>
        <w:p w14:paraId="4DDC4B50"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5BBF8291"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281B8BDE" w14:textId="77777777">
      <w:tc>
        <w:tcPr>
          <w:tcW w:w="8280" w:type="dxa"/>
        </w:tcPr>
        <w:p w14:paraId="028994EE" w14:textId="10E11E83" w:rsidR="004D6B86" w:rsidRPr="009F0414" w:rsidRDefault="00961AE5" w:rsidP="00504F88">
          <w:pPr>
            <w:pStyle w:val="Encabezado"/>
          </w:pPr>
          <w:r>
            <w:rPr>
              <w:lang w:bidi="es-ES"/>
            </w:rPr>
            <w:t xml:space="preserve">Encabezado: </w:t>
          </w:r>
          <w:sdt>
            <w:sdtPr>
              <w:alias w:val="Escriba el título abreviado:"/>
              <w:tag w:val="Escriba el título abreviado:"/>
              <w:id w:val="-211583021"/>
              <w15:dataBinding w:prefixMappings="xmlns:ns0='http://schemas.microsoft.com/temp/samples' " w:xpath="/ns0:employees[1]/ns0:employee[1]/ns0:CustomerName[1]" w:storeItemID="{B98E728A-96FF-4995-885C-5AF887AB0C35}" w16sdtdh:storeItemChecksum="zBw4+A=="/>
              <w15:appearance w15:val="hidden"/>
            </w:sdtPr>
            <w:sdtEndPr/>
            <w:sdtContent>
              <w:r w:rsidR="00512E0D">
                <w:t>Estudio para elección de pista para jugadores de ATP</w:t>
              </w:r>
            </w:sdtContent>
          </w:sdt>
        </w:p>
      </w:tc>
      <w:tc>
        <w:tcPr>
          <w:tcW w:w="1080" w:type="dxa"/>
        </w:tcPr>
        <w:p w14:paraId="732330FF"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43D19D56"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4F4315B"/>
    <w:multiLevelType w:val="hybridMultilevel"/>
    <w:tmpl w:val="D0D879CE"/>
    <w:lvl w:ilvl="0" w:tplc="6D4C8EC6">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1B202DA"/>
    <w:multiLevelType w:val="hybridMultilevel"/>
    <w:tmpl w:val="0BF65410"/>
    <w:lvl w:ilvl="0" w:tplc="297CDB3C">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B4C4C49"/>
    <w:multiLevelType w:val="hybridMultilevel"/>
    <w:tmpl w:val="DB222516"/>
    <w:lvl w:ilvl="0" w:tplc="A98E5156">
      <w:numFmt w:val="bullet"/>
      <w:lvlText w:val="-"/>
      <w:lvlJc w:val="left"/>
      <w:pPr>
        <w:ind w:left="1080" w:hanging="360"/>
      </w:pPr>
      <w:rPr>
        <w:rFonts w:ascii="Times New Roman" w:eastAsiaTheme="minorEastAs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9F51C91"/>
    <w:multiLevelType w:val="hybridMultilevel"/>
    <w:tmpl w:val="F0848DDC"/>
    <w:lvl w:ilvl="0" w:tplc="7B1C885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0D"/>
    <w:rsid w:val="00006BBA"/>
    <w:rsid w:val="0001010E"/>
    <w:rsid w:val="000217F5"/>
    <w:rsid w:val="00097169"/>
    <w:rsid w:val="000C6000"/>
    <w:rsid w:val="000D3D09"/>
    <w:rsid w:val="00105EA7"/>
    <w:rsid w:val="00114BFA"/>
    <w:rsid w:val="00131667"/>
    <w:rsid w:val="00131B75"/>
    <w:rsid w:val="00133636"/>
    <w:rsid w:val="001602E3"/>
    <w:rsid w:val="00160C0C"/>
    <w:rsid w:val="001664A2"/>
    <w:rsid w:val="00170521"/>
    <w:rsid w:val="001B4848"/>
    <w:rsid w:val="001B5B3A"/>
    <w:rsid w:val="001C4A59"/>
    <w:rsid w:val="001E7441"/>
    <w:rsid w:val="001E7B73"/>
    <w:rsid w:val="001F447A"/>
    <w:rsid w:val="001F7399"/>
    <w:rsid w:val="00212319"/>
    <w:rsid w:val="002170D7"/>
    <w:rsid w:val="00225BE3"/>
    <w:rsid w:val="0022708F"/>
    <w:rsid w:val="00274E0A"/>
    <w:rsid w:val="002A522E"/>
    <w:rsid w:val="002B6153"/>
    <w:rsid w:val="002C627C"/>
    <w:rsid w:val="002F5F87"/>
    <w:rsid w:val="00307586"/>
    <w:rsid w:val="00336906"/>
    <w:rsid w:val="00345333"/>
    <w:rsid w:val="003A06C6"/>
    <w:rsid w:val="003B1454"/>
    <w:rsid w:val="003E2AB3"/>
    <w:rsid w:val="003E36B1"/>
    <w:rsid w:val="003E4162"/>
    <w:rsid w:val="003F7CBD"/>
    <w:rsid w:val="004613BD"/>
    <w:rsid w:val="00481CF8"/>
    <w:rsid w:val="00492C2D"/>
    <w:rsid w:val="004A2206"/>
    <w:rsid w:val="004A3D87"/>
    <w:rsid w:val="004B18A9"/>
    <w:rsid w:val="004D4F8C"/>
    <w:rsid w:val="004D5DB8"/>
    <w:rsid w:val="004D6B86"/>
    <w:rsid w:val="00504F88"/>
    <w:rsid w:val="00512E0D"/>
    <w:rsid w:val="0055242C"/>
    <w:rsid w:val="00595412"/>
    <w:rsid w:val="005C561C"/>
    <w:rsid w:val="005D57E4"/>
    <w:rsid w:val="006020AA"/>
    <w:rsid w:val="00607AA5"/>
    <w:rsid w:val="0061747E"/>
    <w:rsid w:val="00641876"/>
    <w:rsid w:val="00645290"/>
    <w:rsid w:val="00656111"/>
    <w:rsid w:val="00676E4F"/>
    <w:rsid w:val="00696033"/>
    <w:rsid w:val="006B015B"/>
    <w:rsid w:val="006C162F"/>
    <w:rsid w:val="006D7EE9"/>
    <w:rsid w:val="00716B99"/>
    <w:rsid w:val="007244DE"/>
    <w:rsid w:val="007435DB"/>
    <w:rsid w:val="007547FB"/>
    <w:rsid w:val="00786BB0"/>
    <w:rsid w:val="007B03D8"/>
    <w:rsid w:val="007B28D4"/>
    <w:rsid w:val="007C5FB1"/>
    <w:rsid w:val="00801B29"/>
    <w:rsid w:val="0080571F"/>
    <w:rsid w:val="0081390C"/>
    <w:rsid w:val="00816831"/>
    <w:rsid w:val="00835D63"/>
    <w:rsid w:val="00837D67"/>
    <w:rsid w:val="008607DA"/>
    <w:rsid w:val="008747E8"/>
    <w:rsid w:val="008860B1"/>
    <w:rsid w:val="008A2A83"/>
    <w:rsid w:val="008D114C"/>
    <w:rsid w:val="009070F0"/>
    <w:rsid w:val="00910F0E"/>
    <w:rsid w:val="009309D0"/>
    <w:rsid w:val="0093641E"/>
    <w:rsid w:val="00961AE5"/>
    <w:rsid w:val="00965B4D"/>
    <w:rsid w:val="0099514A"/>
    <w:rsid w:val="009A2C38"/>
    <w:rsid w:val="009A3EBA"/>
    <w:rsid w:val="009C40C9"/>
    <w:rsid w:val="009F0414"/>
    <w:rsid w:val="00A327BC"/>
    <w:rsid w:val="00A338DB"/>
    <w:rsid w:val="00A4757D"/>
    <w:rsid w:val="00A60F4A"/>
    <w:rsid w:val="00A77F6B"/>
    <w:rsid w:val="00A81BB2"/>
    <w:rsid w:val="00AA5C05"/>
    <w:rsid w:val="00AA7C0C"/>
    <w:rsid w:val="00AB5F9D"/>
    <w:rsid w:val="00AF0BB1"/>
    <w:rsid w:val="00B11A26"/>
    <w:rsid w:val="00B427C1"/>
    <w:rsid w:val="00B4370F"/>
    <w:rsid w:val="00B747DC"/>
    <w:rsid w:val="00BB3793"/>
    <w:rsid w:val="00C23584"/>
    <w:rsid w:val="00C3438C"/>
    <w:rsid w:val="00C40822"/>
    <w:rsid w:val="00C47408"/>
    <w:rsid w:val="00C5686B"/>
    <w:rsid w:val="00C74024"/>
    <w:rsid w:val="00C83B15"/>
    <w:rsid w:val="00C925C8"/>
    <w:rsid w:val="00CB0391"/>
    <w:rsid w:val="00CB7F84"/>
    <w:rsid w:val="00CF1B55"/>
    <w:rsid w:val="00D32694"/>
    <w:rsid w:val="00D64C17"/>
    <w:rsid w:val="00DA33D3"/>
    <w:rsid w:val="00DB2E59"/>
    <w:rsid w:val="00DB358F"/>
    <w:rsid w:val="00DC44F1"/>
    <w:rsid w:val="00DF6D26"/>
    <w:rsid w:val="00E541A3"/>
    <w:rsid w:val="00E67EE0"/>
    <w:rsid w:val="00E7305D"/>
    <w:rsid w:val="00EA780C"/>
    <w:rsid w:val="00EB69D3"/>
    <w:rsid w:val="00ED546C"/>
    <w:rsid w:val="00EE790D"/>
    <w:rsid w:val="00F263E8"/>
    <w:rsid w:val="00F31D66"/>
    <w:rsid w:val="00F363EC"/>
    <w:rsid w:val="00F413AC"/>
    <w:rsid w:val="00F47DEA"/>
    <w:rsid w:val="00F63EF9"/>
    <w:rsid w:val="00F86369"/>
    <w:rsid w:val="00FB4CA7"/>
    <w:rsid w:val="00FE725C"/>
    <w:rsid w:val="00FF5C44"/>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B17E28"/>
  <w15:chartTrackingRefBased/>
  <w15:docId w15:val="{48BAF1F4-6F35-4B54-A42C-508CFF11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cstheme="minorHAnsi"/>
      <w:sz w:val="18"/>
      <w:szCs w:val="18"/>
    </w:rPr>
  </w:style>
  <w:style w:type="paragraph" w:styleId="TDC5">
    <w:name w:val="toc 5"/>
    <w:basedOn w:val="Normal"/>
    <w:next w:val="Normal"/>
    <w:autoRedefine/>
    <w:uiPriority w:val="39"/>
    <w:unhideWhenUsed/>
    <w:pPr>
      <w:ind w:left="960"/>
    </w:pPr>
    <w:rPr>
      <w:rFonts w:cstheme="minorHAnsi"/>
      <w:sz w:val="18"/>
      <w:szCs w:val="18"/>
    </w:rPr>
  </w:style>
  <w:style w:type="paragraph" w:styleId="TDC6">
    <w:name w:val="toc 6"/>
    <w:basedOn w:val="Normal"/>
    <w:next w:val="Normal"/>
    <w:autoRedefine/>
    <w:uiPriority w:val="39"/>
    <w:unhideWhenUsed/>
    <w:pPr>
      <w:ind w:left="1200"/>
    </w:pPr>
    <w:rPr>
      <w:rFonts w:cstheme="minorHAnsi"/>
      <w:sz w:val="18"/>
      <w:szCs w:val="18"/>
    </w:rPr>
  </w:style>
  <w:style w:type="paragraph" w:styleId="TDC7">
    <w:name w:val="toc 7"/>
    <w:basedOn w:val="Normal"/>
    <w:next w:val="Normal"/>
    <w:autoRedefine/>
    <w:uiPriority w:val="39"/>
    <w:unhideWhenUsed/>
    <w:pPr>
      <w:ind w:left="1440"/>
    </w:pPr>
    <w:rPr>
      <w:rFonts w:cstheme="minorHAnsi"/>
      <w:sz w:val="18"/>
      <w:szCs w:val="18"/>
    </w:rPr>
  </w:style>
  <w:style w:type="paragraph" w:styleId="TDC8">
    <w:name w:val="toc 8"/>
    <w:basedOn w:val="Normal"/>
    <w:next w:val="Normal"/>
    <w:autoRedefine/>
    <w:uiPriority w:val="39"/>
    <w:unhideWhenUsed/>
    <w:pPr>
      <w:ind w:left="1680"/>
    </w:pPr>
    <w:rPr>
      <w:rFonts w:cstheme="minorHAnsi"/>
      <w:sz w:val="18"/>
      <w:szCs w:val="18"/>
    </w:rPr>
  </w:style>
  <w:style w:type="paragraph" w:styleId="TDC9">
    <w:name w:val="toc 9"/>
    <w:basedOn w:val="Normal"/>
    <w:next w:val="Normal"/>
    <w:autoRedefine/>
    <w:uiPriority w:val="39"/>
    <w:unhideWhenUsed/>
    <w:pPr>
      <w:ind w:left="1920"/>
    </w:pPr>
    <w:rPr>
      <w:rFonts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vnculo">
    <w:name w:val="Hyperlink"/>
    <w:basedOn w:val="Fuentedeprrafopredeter"/>
    <w:uiPriority w:val="99"/>
    <w:unhideWhenUsed/>
    <w:rsid w:val="00C23584"/>
    <w:rPr>
      <w:color w:val="5F5F5F" w:themeColor="hyperlink"/>
      <w:u w:val="single"/>
    </w:rPr>
  </w:style>
  <w:style w:type="character" w:styleId="Mencinsinresolver">
    <w:name w:val="Unresolved Mention"/>
    <w:basedOn w:val="Fuentedeprrafopredeter"/>
    <w:uiPriority w:val="99"/>
    <w:semiHidden/>
    <w:unhideWhenUsed/>
    <w:rsid w:val="00C23584"/>
    <w:rPr>
      <w:color w:val="605E5C"/>
      <w:shd w:val="clear" w:color="auto" w:fill="E1DFDD"/>
    </w:rPr>
  </w:style>
  <w:style w:type="paragraph" w:styleId="TDC1">
    <w:name w:val="toc 1"/>
    <w:basedOn w:val="Normal"/>
    <w:next w:val="Normal"/>
    <w:autoRedefine/>
    <w:uiPriority w:val="39"/>
    <w:unhideWhenUsed/>
    <w:rsid w:val="00D64C17"/>
    <w:pPr>
      <w:spacing w:before="120" w:after="120"/>
    </w:pPr>
    <w:rPr>
      <w:rFonts w:cstheme="minorHAnsi"/>
      <w:b/>
      <w:bCs/>
      <w:caps/>
      <w:sz w:val="20"/>
      <w:szCs w:val="20"/>
    </w:rPr>
  </w:style>
  <w:style w:type="paragraph" w:styleId="TDC2">
    <w:name w:val="toc 2"/>
    <w:basedOn w:val="Normal"/>
    <w:next w:val="Normal"/>
    <w:autoRedefine/>
    <w:uiPriority w:val="39"/>
    <w:unhideWhenUsed/>
    <w:rsid w:val="00D64C17"/>
    <w:pPr>
      <w:ind w:left="240"/>
    </w:pPr>
    <w:rPr>
      <w:rFonts w:cstheme="minorHAnsi"/>
      <w:smallCaps/>
      <w:sz w:val="20"/>
      <w:szCs w:val="20"/>
    </w:rPr>
  </w:style>
  <w:style w:type="paragraph" w:styleId="TDC3">
    <w:name w:val="toc 3"/>
    <w:basedOn w:val="Normal"/>
    <w:next w:val="Normal"/>
    <w:autoRedefine/>
    <w:uiPriority w:val="39"/>
    <w:unhideWhenUsed/>
    <w:rsid w:val="00D64C17"/>
    <w:pPr>
      <w:ind w:left="48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s://github.com/JeffSackmann/tennis_atp" TargetMode="External"/><Relationship Id="rId63" Type="http://schemas.openxmlformats.org/officeDocument/2006/relationships/hyperlink" Target="https://medium.com/analytics-vidhya/logistic-regression-from-scratch-multi-classification-with-onevsall-d5c2acf0c37c"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webp"/><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spark.apache.org/docs/2.3.0/ml-features.html" TargetMode="External"/><Relationship Id="rId66" Type="http://schemas.openxmlformats.org/officeDocument/2006/relationships/hyperlink" Target="https://antonhaugen.medium.com/introducing-mllibs-one-vs-rest-classifier-402eeab22493" TargetMode="External"/><Relationship Id="rId5" Type="http://schemas.openxmlformats.org/officeDocument/2006/relationships/settings" Target="settings.xml"/><Relationship Id="rId61" Type="http://schemas.openxmlformats.org/officeDocument/2006/relationships/hyperlink" Target="https://es.wikipedia.org/wiki/%C3%81rbol_de_decisi%C3%B3n"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s://spark.apache.org/docs/2.3.0/ml-classification-regression.html" TargetMode="External"/><Relationship Id="rId64" Type="http://schemas.openxmlformats.org/officeDocument/2006/relationships/hyperlink" Target="https://corporatefinanceinstitute.com/resources/knowledge/other/random-forest/" TargetMode="Externa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s://spark.apache.org/docs/2.3.0/ml-tuning.html" TargetMode="External"/><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yperlink" Target="https://es.wikipedia.org/wiki/Random_fores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yperlink" Target="https://spark.apache.org/docs/2.3.0/ml-pipeline.html" TargetMode="External"/><Relationship Id="rId10" Type="http://schemas.openxmlformats.org/officeDocument/2006/relationships/header" Target="header2.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yperlink" Target="https://es.wikipedia.org/wiki/Regresi%C3%B3n_log%C3%ADstica" TargetMode="External"/><Relationship Id="rId65" Type="http://schemas.openxmlformats.org/officeDocument/2006/relationships/hyperlink" Target="https://mlfromscratch.com/decision-tree-classification/"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ut\AppData\Roaming\Microsoft\Templates\Documento%20de%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w:rsidRDefault="00512E0D"&gt;&lt;w:r&gt;&lt;w:t&gt;Estudio para elección de pista para jugadores de ATP&lt;/w:t&gt;&lt;/w:r&gt;&lt;/w:p&gt;&lt;w:sectPr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267</TotalTime>
  <Pages>1</Pages>
  <Words>1685</Words>
  <Characters>9273</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Canut</dc:creator>
  <cp:keywords/>
  <dc:description/>
  <cp:lastModifiedBy>Carlos Canut</cp:lastModifiedBy>
  <cp:revision>67</cp:revision>
  <cp:lastPrinted>2021-06-09T13:14:00Z</cp:lastPrinted>
  <dcterms:created xsi:type="dcterms:W3CDTF">2021-06-09T06:55:00Z</dcterms:created>
  <dcterms:modified xsi:type="dcterms:W3CDTF">2021-06-09T13:14:00Z</dcterms:modified>
</cp:coreProperties>
</file>